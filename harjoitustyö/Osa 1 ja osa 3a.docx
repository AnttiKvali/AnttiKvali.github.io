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="Times New Roman" w:cs="Times New Roman"/>
          <w:sz w:val="24"/>
          <w:szCs w:val="20"/>
        </w:rPr>
        <w:id w:val="-766930846"/>
        <w:docPartObj>
          <w:docPartGallery w:val="Cover Pages"/>
          <w:docPartUnique/>
        </w:docPartObj>
      </w:sdtPr>
      <w:sdtEndPr>
        <w:rPr>
          <w:rFonts w:eastAsia="Calibri" w:cs="Arial"/>
          <w:b/>
          <w:bCs/>
          <w:szCs w:val="24"/>
          <w:lang w:val="en-GB"/>
        </w:rPr>
      </w:sdtEndPr>
      <w:sdtContent>
        <w:p w14:paraId="0A4370DA" w14:textId="67F039E5" w:rsidR="00CB5E6A" w:rsidRPr="00FA013E" w:rsidRDefault="00FA013E" w:rsidP="00D11069">
          <w:pPr>
            <w:pStyle w:val="ThesisAuthor"/>
            <w:rPr>
              <w:lang w:val="fi-FI"/>
            </w:rPr>
          </w:pPr>
          <w:r w:rsidRPr="00FA013E">
            <w:rPr>
              <w:lang w:val="fi"/>
            </w:rPr>
            <w:t>Antti Kallioväli</w:t>
          </w:r>
        </w:p>
        <w:p w14:paraId="5AF37BF0" w14:textId="72A22D1F" w:rsidR="00D5772F" w:rsidRPr="00EE1D69" w:rsidRDefault="00934638" w:rsidP="00D5772F">
          <w:pPr>
            <w:pStyle w:val="ThesisTitle"/>
            <w:rPr>
              <w:lang w:val="fi-FI"/>
            </w:rPr>
          </w:pPr>
          <w:r>
            <w:rPr>
              <w:lang w:val="fi"/>
            </w:rPr>
            <w:t>Harjoitustyö</w:t>
          </w:r>
        </w:p>
        <w:p w14:paraId="49E68EF0" w14:textId="22FF1B19" w:rsidR="00A34E5E" w:rsidRDefault="00BD2D2C" w:rsidP="00CB5E6A">
          <w:pPr>
            <w:pStyle w:val="ThesisSubTitle"/>
            <w:rPr>
              <w:lang w:val="fi"/>
            </w:rPr>
          </w:pPr>
          <w:r>
            <w:rPr>
              <w:lang w:val="fi"/>
            </w:rPr>
            <w:t>Web-ohjelmoinnin</w:t>
          </w:r>
          <w:r w:rsidR="00934638">
            <w:rPr>
              <w:lang w:val="fi"/>
            </w:rPr>
            <w:t xml:space="preserve"> perusteet</w:t>
          </w:r>
        </w:p>
        <w:p w14:paraId="1943420C" w14:textId="3531F164" w:rsidR="00006B0A" w:rsidRDefault="00006B0A" w:rsidP="00CB5E6A">
          <w:pPr>
            <w:pStyle w:val="ThesisSubTitle"/>
            <w:rPr>
              <w:lang w:val="fi"/>
            </w:rPr>
          </w:pPr>
          <w:r>
            <w:rPr>
              <w:lang w:val="fi"/>
            </w:rPr>
            <w:t>TITE22</w:t>
          </w:r>
        </w:p>
        <w:p w14:paraId="0687AC46" w14:textId="3D430DEC" w:rsidR="00006B0A" w:rsidRPr="00EE1D69" w:rsidRDefault="00006B0A" w:rsidP="00CB5E6A">
          <w:pPr>
            <w:pStyle w:val="ThesisSubTitle"/>
            <w:rPr>
              <w:lang w:val="fi-FI"/>
            </w:rPr>
          </w:pPr>
          <w:r>
            <w:rPr>
              <w:lang w:val="fi"/>
            </w:rPr>
            <w:t>kevät 2023</w:t>
          </w:r>
        </w:p>
        <w:p w14:paraId="34DC828A" w14:textId="6ED9C796" w:rsidR="00CB5E6A" w:rsidRPr="00426428" w:rsidRDefault="00CB5E6A" w:rsidP="00CB5E6A">
          <w:pPr>
            <w:pStyle w:val="ThesisType"/>
            <w:rPr>
              <w:lang w:val="en-GB"/>
            </w:rPr>
            <w:sectPr w:rsidR="00CB5E6A" w:rsidRPr="00426428" w:rsidSect="00A23122">
              <w:headerReference w:type="even" r:id="rId12"/>
              <w:headerReference w:type="default" r:id="rId13"/>
              <w:footerReference w:type="even" r:id="rId14"/>
              <w:footnotePr>
                <w:numRestart w:val="eachPage"/>
              </w:footnotePr>
              <w:pgSz w:w="11906" w:h="16838" w:code="9"/>
              <w:pgMar w:top="1588" w:right="851" w:bottom="1021" w:left="1134" w:header="567" w:footer="459" w:gutter="0"/>
              <w:pgNumType w:start="1"/>
              <w:cols w:space="708"/>
              <w:docGrid w:linePitch="326"/>
            </w:sectPr>
          </w:pPr>
          <w:r w:rsidRPr="00EE1D69">
            <w:rPr>
              <w:lang w:val="fi-FI"/>
            </w:rPr>
            <w:br/>
          </w:r>
        </w:p>
      </w:sdtContent>
    </w:sdt>
    <w:p w14:paraId="00F60917" w14:textId="6DBA1C3C" w:rsidR="00B53250" w:rsidRDefault="006016C1" w:rsidP="002F1B3C">
      <w:pPr>
        <w:pStyle w:val="Otsikko1"/>
        <w:rPr>
          <w:color w:val="auto"/>
          <w:lang w:val="fi"/>
        </w:rPr>
      </w:pPr>
      <w:r>
        <w:rPr>
          <w:color w:val="auto"/>
          <w:lang w:val="fi"/>
        </w:rPr>
        <w:lastRenderedPageBreak/>
        <w:t xml:space="preserve">OSA 1: </w:t>
      </w:r>
      <w:r w:rsidR="00BD2D2C">
        <w:rPr>
          <w:color w:val="auto"/>
          <w:lang w:val="fi"/>
        </w:rPr>
        <w:t>SUUNNITTELU</w:t>
      </w:r>
    </w:p>
    <w:p w14:paraId="79C770D3" w14:textId="3244D7D6" w:rsidR="00392391" w:rsidRPr="00426428" w:rsidRDefault="00226FC8" w:rsidP="00C03555">
      <w:pPr>
        <w:pStyle w:val="Otsikko3"/>
        <w:rPr>
          <w:lang w:val="en-GB"/>
        </w:rPr>
      </w:pPr>
      <w:proofErr w:type="spellStart"/>
      <w:r>
        <w:t>Sanallinen</w:t>
      </w:r>
      <w:proofErr w:type="spellEnd"/>
      <w:r>
        <w:t xml:space="preserve"> </w:t>
      </w:r>
      <w:proofErr w:type="spellStart"/>
      <w:r>
        <w:t>yleiskuvaus</w:t>
      </w:r>
      <w:proofErr w:type="spellEnd"/>
    </w:p>
    <w:p w14:paraId="15AB7625" w14:textId="7A0C86C9" w:rsidR="00D06206" w:rsidRPr="003044D6" w:rsidRDefault="00FA013E" w:rsidP="00E11B89">
      <w:pPr>
        <w:pStyle w:val="BodyText"/>
        <w:rPr>
          <w:iCs/>
          <w:lang w:val="fi-FI"/>
        </w:rPr>
      </w:pPr>
      <w:r>
        <w:rPr>
          <w:iCs/>
          <w:lang w:val="fi"/>
        </w:rPr>
        <w:t xml:space="preserve">Lähdin tekemään sivustoa tulevasta kesälomamatkastamme. </w:t>
      </w:r>
      <w:r w:rsidR="00DB2B1B">
        <w:rPr>
          <w:iCs/>
          <w:lang w:val="fi"/>
        </w:rPr>
        <w:t>Sivuja tein kolme</w:t>
      </w:r>
      <w:r>
        <w:rPr>
          <w:iCs/>
          <w:lang w:val="fi"/>
        </w:rPr>
        <w:t xml:space="preserve">: etusivu kesälomamatka, muistilista ja tekemistä kohteessa. Etusivulle halusin tietysti laittaa laskurin, mikä laskee päivät, tunnit </w:t>
      </w:r>
      <w:r w:rsidR="00DB2B1B">
        <w:rPr>
          <w:iCs/>
          <w:lang w:val="fi"/>
        </w:rPr>
        <w:t>jne.</w:t>
      </w:r>
      <w:r>
        <w:rPr>
          <w:iCs/>
          <w:lang w:val="fi"/>
        </w:rPr>
        <w:t xml:space="preserve"> siihen asti, kun koneen pitäisi nousta ilmaan. Jaoin kaikki sivut samanlaisiin osioihin eli otsikko, navigointi, kolme saraketta</w:t>
      </w:r>
      <w:r w:rsidR="00DB2B1B">
        <w:rPr>
          <w:iCs/>
          <w:lang w:val="fi"/>
        </w:rPr>
        <w:t xml:space="preserve"> </w:t>
      </w:r>
      <w:r w:rsidR="00F8735B">
        <w:rPr>
          <w:iCs/>
          <w:lang w:val="fi"/>
        </w:rPr>
        <w:t>(vasen,</w:t>
      </w:r>
      <w:r w:rsidR="001C260D">
        <w:rPr>
          <w:iCs/>
          <w:lang w:val="fi"/>
        </w:rPr>
        <w:t xml:space="preserve"> </w:t>
      </w:r>
      <w:r w:rsidR="00F8735B">
        <w:rPr>
          <w:iCs/>
          <w:lang w:val="fi"/>
        </w:rPr>
        <w:t>keski</w:t>
      </w:r>
      <w:r w:rsidR="001C260D">
        <w:rPr>
          <w:iCs/>
          <w:lang w:val="fi"/>
        </w:rPr>
        <w:t>mmäinen</w:t>
      </w:r>
      <w:r w:rsidR="00F8735B">
        <w:rPr>
          <w:iCs/>
          <w:lang w:val="fi"/>
        </w:rPr>
        <w:t xml:space="preserve"> ja oikea)</w:t>
      </w:r>
      <w:r>
        <w:rPr>
          <w:iCs/>
          <w:lang w:val="fi"/>
        </w:rPr>
        <w:t xml:space="preserve"> ja alapalkki. </w:t>
      </w:r>
      <w:r w:rsidR="004E5BB8">
        <w:rPr>
          <w:iCs/>
          <w:lang w:val="fi"/>
        </w:rPr>
        <w:t>Muistilista sivulle, laitoin listan muistettavista asioista ja valinnat hoitamatta ja hoidettu, jossa tallentuu valinta. Muuten kerroin sivuilla matkaan liittyviä asioita ja aiempaa matkahistoriaa. Lisäsin hyödyllisiä linkkejä, kuvia ja videon.</w:t>
      </w:r>
    </w:p>
    <w:p w14:paraId="6DE01A25" w14:textId="20CDF7E7" w:rsidR="00D06206" w:rsidRPr="00426428" w:rsidRDefault="00226FC8" w:rsidP="00C03555">
      <w:pPr>
        <w:pStyle w:val="Otsikko3"/>
        <w:rPr>
          <w:lang w:val="en-GB"/>
        </w:rPr>
      </w:pPr>
      <w:proofErr w:type="spellStart"/>
      <w:r>
        <w:t>Rakenteen</w:t>
      </w:r>
      <w:proofErr w:type="spellEnd"/>
      <w:r>
        <w:t xml:space="preserve"> ja </w:t>
      </w:r>
      <w:proofErr w:type="spellStart"/>
      <w:r>
        <w:t>navigoinnin</w:t>
      </w:r>
      <w:proofErr w:type="spellEnd"/>
      <w:r>
        <w:t xml:space="preserve"> </w:t>
      </w:r>
      <w:proofErr w:type="spellStart"/>
      <w:r>
        <w:t>kuvaus</w:t>
      </w:r>
      <w:proofErr w:type="spellEnd"/>
    </w:p>
    <w:p w14:paraId="03A7C6FB" w14:textId="64DEC18E" w:rsidR="005E36AE" w:rsidRDefault="005E36AE" w:rsidP="000E086B">
      <w:pPr>
        <w:pStyle w:val="BodyText"/>
        <w:rPr>
          <w:iCs/>
          <w:lang w:val="fi-FI"/>
        </w:rPr>
      </w:pPr>
      <w:r>
        <w:rPr>
          <w:iCs/>
          <w:lang w:val="fi-FI"/>
        </w:rPr>
        <w:t xml:space="preserve">Työn sivut </w:t>
      </w:r>
      <w:r w:rsidR="00660A95">
        <w:rPr>
          <w:iCs/>
          <w:lang w:val="fi-FI"/>
        </w:rPr>
        <w:t xml:space="preserve">sijaitsevat tiedosto- ja hakemistorakenteessa, jossa juurihakemistossa on etusivu </w:t>
      </w:r>
      <w:r w:rsidR="0097716A">
        <w:rPr>
          <w:iCs/>
          <w:lang w:val="fi-FI"/>
        </w:rPr>
        <w:t>(</w:t>
      </w:r>
      <w:r w:rsidR="00660A95">
        <w:rPr>
          <w:iCs/>
          <w:lang w:val="fi-FI"/>
        </w:rPr>
        <w:t>index.html</w:t>
      </w:r>
      <w:r w:rsidR="0097716A">
        <w:rPr>
          <w:iCs/>
          <w:lang w:val="fi-FI"/>
        </w:rPr>
        <w:t>)</w:t>
      </w:r>
      <w:r w:rsidR="008A2968">
        <w:rPr>
          <w:iCs/>
          <w:lang w:val="fi-FI"/>
        </w:rPr>
        <w:t xml:space="preserve"> ja hakemistot </w:t>
      </w:r>
      <w:r w:rsidR="00DB2B1B">
        <w:rPr>
          <w:iCs/>
          <w:lang w:val="fi-FI"/>
        </w:rPr>
        <w:t>CSS</w:t>
      </w:r>
      <w:r w:rsidR="00621DE8">
        <w:rPr>
          <w:iCs/>
          <w:lang w:val="fi-FI"/>
        </w:rPr>
        <w:t xml:space="preserve">, </w:t>
      </w:r>
      <w:r w:rsidR="005D7E7F">
        <w:rPr>
          <w:iCs/>
          <w:lang w:val="fi-FI"/>
        </w:rPr>
        <w:t>media</w:t>
      </w:r>
      <w:r w:rsidR="00FA013E">
        <w:rPr>
          <w:iCs/>
          <w:lang w:val="fi-FI"/>
        </w:rPr>
        <w:t xml:space="preserve"> ja sivut</w:t>
      </w:r>
      <w:r w:rsidR="005D7E7F">
        <w:rPr>
          <w:iCs/>
          <w:lang w:val="fi-FI"/>
        </w:rPr>
        <w:t xml:space="preserve">. Hakemisto </w:t>
      </w:r>
      <w:r w:rsidR="00DB2B1B">
        <w:rPr>
          <w:iCs/>
          <w:lang w:val="fi-FI"/>
        </w:rPr>
        <w:t>CSS</w:t>
      </w:r>
      <w:r w:rsidR="005D7E7F">
        <w:rPr>
          <w:iCs/>
          <w:lang w:val="fi-FI"/>
        </w:rPr>
        <w:t xml:space="preserve"> sisältää </w:t>
      </w:r>
      <w:r w:rsidR="00DB2B1B">
        <w:rPr>
          <w:iCs/>
          <w:lang w:val="fi-FI"/>
        </w:rPr>
        <w:t>CSS-</w:t>
      </w:r>
      <w:r w:rsidR="005D7E7F">
        <w:rPr>
          <w:iCs/>
          <w:lang w:val="fi-FI"/>
        </w:rPr>
        <w:t>tiedosto</w:t>
      </w:r>
      <w:r w:rsidR="00FA013E">
        <w:rPr>
          <w:iCs/>
          <w:lang w:val="fi-FI"/>
        </w:rPr>
        <w:t>n</w:t>
      </w:r>
      <w:r w:rsidR="005D7E7F">
        <w:rPr>
          <w:iCs/>
          <w:lang w:val="fi-FI"/>
        </w:rPr>
        <w:t xml:space="preserve">, </w:t>
      </w:r>
      <w:r w:rsidR="00FA013E">
        <w:rPr>
          <w:iCs/>
          <w:lang w:val="fi-FI"/>
        </w:rPr>
        <w:t>media käytety</w:t>
      </w:r>
      <w:r w:rsidR="00FA013E">
        <w:rPr>
          <w:iCs/>
          <w:lang w:val="fi-FI"/>
        </w:rPr>
        <w:t>t</w:t>
      </w:r>
      <w:r w:rsidR="00FA013E">
        <w:rPr>
          <w:iCs/>
          <w:lang w:val="fi-FI"/>
        </w:rPr>
        <w:t xml:space="preserve"> kuva</w:t>
      </w:r>
      <w:r w:rsidR="00FA013E">
        <w:rPr>
          <w:iCs/>
          <w:lang w:val="fi-FI"/>
        </w:rPr>
        <w:t>t</w:t>
      </w:r>
      <w:r w:rsidR="00F8735B">
        <w:rPr>
          <w:iCs/>
          <w:lang w:val="fi-FI"/>
        </w:rPr>
        <w:t xml:space="preserve"> ja</w:t>
      </w:r>
      <w:r w:rsidR="00FA013E">
        <w:rPr>
          <w:iCs/>
          <w:lang w:val="fi-FI"/>
        </w:rPr>
        <w:t xml:space="preserve"> hakemistosta sivut </w:t>
      </w:r>
      <w:r w:rsidR="00A22C80">
        <w:rPr>
          <w:iCs/>
          <w:lang w:val="fi-FI"/>
        </w:rPr>
        <w:t>löytyvät</w:t>
      </w:r>
      <w:r w:rsidR="00FA013E">
        <w:rPr>
          <w:iCs/>
          <w:lang w:val="fi-FI"/>
        </w:rPr>
        <w:t xml:space="preserve"> loput HTML-sivut.</w:t>
      </w:r>
    </w:p>
    <w:p w14:paraId="10CD28BC" w14:textId="5A384CA7" w:rsidR="002A6DEC" w:rsidRDefault="003A0C88" w:rsidP="004E5BB8">
      <w:pPr>
        <w:pStyle w:val="BodyText"/>
        <w:rPr>
          <w:iCs/>
        </w:rPr>
      </w:pPr>
      <w:r>
        <w:rPr>
          <w:iCs/>
          <w:lang w:val="fi-FI"/>
        </w:rPr>
        <w:t xml:space="preserve">Sivujen välinen navigointi on toteutettu </w:t>
      </w:r>
      <w:r w:rsidR="000330D5">
        <w:rPr>
          <w:iCs/>
          <w:lang w:val="fi-FI"/>
        </w:rPr>
        <w:t xml:space="preserve">CSS:n avulla </w:t>
      </w:r>
      <w:r>
        <w:rPr>
          <w:iCs/>
          <w:lang w:val="fi-FI"/>
        </w:rPr>
        <w:t>navigointipalkkina</w:t>
      </w:r>
      <w:r w:rsidR="000330D5">
        <w:rPr>
          <w:iCs/>
          <w:lang w:val="fi-FI"/>
        </w:rPr>
        <w:t>, joka on kaikilla sivuilla</w:t>
      </w:r>
      <w:r w:rsidR="00DB2B1B">
        <w:rPr>
          <w:iCs/>
          <w:lang w:val="fi-FI"/>
        </w:rPr>
        <w:t xml:space="preserve">. </w:t>
      </w:r>
      <w:r w:rsidR="000330D5">
        <w:rPr>
          <w:iCs/>
          <w:lang w:val="fi-FI"/>
        </w:rPr>
        <w:t>Tämä mahdollistaa edestakaisen navigoinnin</w:t>
      </w:r>
      <w:r w:rsidR="00817582">
        <w:rPr>
          <w:iCs/>
          <w:lang w:val="fi-FI"/>
        </w:rPr>
        <w:t xml:space="preserve"> kaikilta sivuilta kaikille sivuille.</w:t>
      </w:r>
      <w:r w:rsidR="0056314B">
        <w:rPr>
          <w:iCs/>
          <w:lang w:val="fi-FI"/>
        </w:rPr>
        <w:t xml:space="preserve"> Etusivulta on lisäksi ulkoiset linkit </w:t>
      </w:r>
      <w:r w:rsidR="00FA013E">
        <w:rPr>
          <w:iCs/>
          <w:lang w:val="fi-FI"/>
        </w:rPr>
        <w:t>T</w:t>
      </w:r>
      <w:r w:rsidR="00A22C80">
        <w:rPr>
          <w:iCs/>
          <w:lang w:val="fi-FI"/>
        </w:rPr>
        <w:t>UI</w:t>
      </w:r>
      <w:r w:rsidR="00FA013E">
        <w:rPr>
          <w:iCs/>
          <w:lang w:val="fi-FI"/>
        </w:rPr>
        <w:t>:n, ulkominist</w:t>
      </w:r>
      <w:r w:rsidR="00A22C80">
        <w:rPr>
          <w:iCs/>
          <w:lang w:val="fi-FI"/>
        </w:rPr>
        <w:t>e</w:t>
      </w:r>
      <w:r w:rsidR="00FA013E">
        <w:rPr>
          <w:iCs/>
          <w:lang w:val="fi-FI"/>
        </w:rPr>
        <w:t>riön ja hotellin sivuille. Toisella sivulla on linkki kuljetuksen varaamiseen.</w:t>
      </w:r>
      <w:r w:rsidR="00A22C80">
        <w:rPr>
          <w:iCs/>
          <w:lang w:val="fi-FI"/>
        </w:rPr>
        <w:t xml:space="preserve"> Kolmannella sivulla on linkki TUI:n retkille ja nähtävyyksille.</w:t>
      </w:r>
      <w:r w:rsidR="00AE6624">
        <w:rPr>
          <w:iCs/>
          <w:lang w:val="fi-FI"/>
        </w:rPr>
        <w:t xml:space="preserve"> Dynaamista osaa on etusivulla aikalaskuri ja toisella sivulla radio </w:t>
      </w:r>
      <w:proofErr w:type="spellStart"/>
      <w:r w:rsidR="00AE6624">
        <w:rPr>
          <w:iCs/>
          <w:lang w:val="fi-FI"/>
        </w:rPr>
        <w:t>buttonit</w:t>
      </w:r>
      <w:proofErr w:type="spellEnd"/>
      <w:r w:rsidR="00AE6624">
        <w:rPr>
          <w:iCs/>
          <w:lang w:val="fi-FI"/>
        </w:rPr>
        <w:t xml:space="preserve"> tallennustoiminnolla. </w:t>
      </w:r>
      <w:r w:rsidR="009B1D14">
        <w:rPr>
          <w:iCs/>
          <w:lang w:val="fi-FI"/>
        </w:rPr>
        <w:t xml:space="preserve">CSS:llä </w:t>
      </w:r>
    </w:p>
    <w:p w14:paraId="65FD6F9F" w14:textId="722A3AF7" w:rsidR="00464573" w:rsidRDefault="00464573" w:rsidP="002A6DEC">
      <w:pPr>
        <w:pStyle w:val="BodyText"/>
        <w:rPr>
          <w:iCs/>
          <w:lang w:val="fi-FI"/>
        </w:rPr>
      </w:pPr>
    </w:p>
    <w:p w14:paraId="1E842163" w14:textId="7868CF28" w:rsidR="003363D3" w:rsidRPr="006756CD" w:rsidRDefault="00FB3CAB" w:rsidP="00C625C3">
      <w:pPr>
        <w:pStyle w:val="Otsikko1"/>
      </w:pPr>
      <w:r>
        <w:rPr>
          <w:lang w:val="fi"/>
        </w:rPr>
        <w:lastRenderedPageBreak/>
        <w:t>OSA 3:</w:t>
      </w:r>
      <w:r w:rsidR="00DE587D">
        <w:rPr>
          <w:lang w:val="fi"/>
        </w:rPr>
        <w:t xml:space="preserve"> DYNAAMISTEN OSIEN TOTEUTUS</w:t>
      </w:r>
    </w:p>
    <w:p w14:paraId="04F5C98D" w14:textId="031DE287" w:rsidR="00DE587D" w:rsidRPr="00426428" w:rsidRDefault="00E84FC5" w:rsidP="00DE587D">
      <w:pPr>
        <w:pStyle w:val="Otsikko3"/>
        <w:rPr>
          <w:lang w:val="en-GB"/>
        </w:rPr>
      </w:pPr>
      <w:proofErr w:type="spellStart"/>
      <w:r>
        <w:t>Toteutuksen</w:t>
      </w:r>
      <w:proofErr w:type="spellEnd"/>
      <w:r>
        <w:t xml:space="preserve"> </w:t>
      </w:r>
      <w:proofErr w:type="spellStart"/>
      <w:r w:rsidR="00DE587D">
        <w:t>kuvaus</w:t>
      </w:r>
      <w:proofErr w:type="spellEnd"/>
    </w:p>
    <w:p w14:paraId="00700098" w14:textId="77777777" w:rsidR="00F8735B" w:rsidRDefault="00F8735B" w:rsidP="00F8735B">
      <w:pPr>
        <w:pStyle w:val="BodyText"/>
        <w:ind w:left="720"/>
        <w:rPr>
          <w:iCs/>
          <w:lang w:val="fi-FI"/>
        </w:rPr>
      </w:pPr>
      <w:r>
        <w:rPr>
          <w:iCs/>
          <w:lang w:val="fi-FI"/>
        </w:rPr>
        <w:t>Aikalaskuri:</w:t>
      </w:r>
    </w:p>
    <w:p w14:paraId="5F87937B" w14:textId="173C3C1B" w:rsidR="00F8735B" w:rsidRDefault="00F8735B" w:rsidP="00F8735B">
      <w:pPr>
        <w:pStyle w:val="BodyText"/>
        <w:ind w:left="720"/>
        <w:rPr>
          <w:iCs/>
          <w:lang w:val="fi-FI"/>
        </w:rPr>
      </w:pPr>
      <w:r w:rsidRPr="00F8735B">
        <w:rPr>
          <w:iCs/>
          <w:lang w:val="fi-FI"/>
        </w:rPr>
        <w:t>JavaScript-koodi laskee ajanjakson jäljellä olevan ajan tiettyyn päivämäärään ja kellonaikaan asti. K</w:t>
      </w:r>
      <w:r w:rsidR="009B1D14">
        <w:rPr>
          <w:iCs/>
          <w:lang w:val="fi-FI"/>
        </w:rPr>
        <w:t xml:space="preserve">äytin </w:t>
      </w:r>
      <w:r w:rsidRPr="00F8735B">
        <w:rPr>
          <w:iCs/>
          <w:lang w:val="fi-FI"/>
        </w:rPr>
        <w:t xml:space="preserve">tähän JavaScriptin </w:t>
      </w:r>
      <w:proofErr w:type="spellStart"/>
      <w:r w:rsidRPr="00F8735B">
        <w:rPr>
          <w:iCs/>
          <w:lang w:val="fi-FI"/>
        </w:rPr>
        <w:t>Date</w:t>
      </w:r>
      <w:proofErr w:type="spellEnd"/>
      <w:r w:rsidRPr="00F8735B">
        <w:rPr>
          <w:iCs/>
          <w:lang w:val="fi-FI"/>
        </w:rPr>
        <w:t xml:space="preserve">-objektia ja </w:t>
      </w:r>
      <w:proofErr w:type="spellStart"/>
      <w:proofErr w:type="gramStart"/>
      <w:r w:rsidRPr="00F8735B">
        <w:rPr>
          <w:iCs/>
          <w:lang w:val="fi-FI"/>
        </w:rPr>
        <w:t>setInterval</w:t>
      </w:r>
      <w:proofErr w:type="spellEnd"/>
      <w:r w:rsidRPr="00F8735B">
        <w:rPr>
          <w:iCs/>
          <w:lang w:val="fi-FI"/>
        </w:rPr>
        <w:t>(</w:t>
      </w:r>
      <w:proofErr w:type="gramEnd"/>
      <w:r w:rsidRPr="00F8735B">
        <w:rPr>
          <w:iCs/>
          <w:lang w:val="fi-FI"/>
        </w:rPr>
        <w:t>)-metodia. Asetettu tavoitepäivämäärä ja -aika tallen</w:t>
      </w:r>
      <w:r w:rsidR="009B1D14">
        <w:rPr>
          <w:iCs/>
          <w:lang w:val="fi-FI"/>
        </w:rPr>
        <w:t>tuu</w:t>
      </w:r>
      <w:r w:rsidRPr="00F8735B">
        <w:rPr>
          <w:iCs/>
          <w:lang w:val="fi-FI"/>
        </w:rPr>
        <w:t xml:space="preserve"> muuttujaan "deadline".</w:t>
      </w:r>
      <w:r w:rsidRPr="00F8735B">
        <w:rPr>
          <w:iCs/>
          <w:lang w:val="fi-FI"/>
        </w:rPr>
        <w:t xml:space="preserve"> </w:t>
      </w:r>
      <w:proofErr w:type="spellStart"/>
      <w:r w:rsidR="009B1D14">
        <w:rPr>
          <w:iCs/>
          <w:lang w:val="fi-FI"/>
        </w:rPr>
        <w:t>I</w:t>
      </w:r>
      <w:r w:rsidRPr="00F8735B">
        <w:rPr>
          <w:iCs/>
          <w:lang w:val="fi-FI"/>
        </w:rPr>
        <w:t>nterval-timer</w:t>
      </w:r>
      <w:proofErr w:type="spellEnd"/>
      <w:r w:rsidRPr="00F8735B">
        <w:rPr>
          <w:iCs/>
          <w:lang w:val="fi-FI"/>
        </w:rPr>
        <w:t xml:space="preserve"> päivittää laskuria joka sekunti. </w:t>
      </w:r>
      <w:r w:rsidR="009B1D14">
        <w:rPr>
          <w:iCs/>
          <w:lang w:val="fi-FI"/>
        </w:rPr>
        <w:t>L</w:t>
      </w:r>
      <w:r w:rsidRPr="00F8735B">
        <w:rPr>
          <w:iCs/>
          <w:lang w:val="fi-FI"/>
        </w:rPr>
        <w:t>aske</w:t>
      </w:r>
      <w:r w:rsidR="009B1D14">
        <w:rPr>
          <w:iCs/>
          <w:lang w:val="fi-FI"/>
        </w:rPr>
        <w:t>taan</w:t>
      </w:r>
      <w:r w:rsidRPr="00F8735B">
        <w:rPr>
          <w:iCs/>
          <w:lang w:val="fi-FI"/>
        </w:rPr>
        <w:t xml:space="preserve"> jäljellä olevan a</w:t>
      </w:r>
      <w:r w:rsidR="009B1D14">
        <w:rPr>
          <w:iCs/>
          <w:lang w:val="fi-FI"/>
        </w:rPr>
        <w:t>ika</w:t>
      </w:r>
      <w:r w:rsidRPr="00F8735B">
        <w:rPr>
          <w:iCs/>
          <w:lang w:val="fi-FI"/>
        </w:rPr>
        <w:t xml:space="preserve"> käyttämällä </w:t>
      </w:r>
      <w:proofErr w:type="spellStart"/>
      <w:r w:rsidRPr="00F8735B">
        <w:rPr>
          <w:iCs/>
          <w:lang w:val="fi-FI"/>
        </w:rPr>
        <w:t>Date</w:t>
      </w:r>
      <w:proofErr w:type="spellEnd"/>
      <w:r w:rsidRPr="00F8735B">
        <w:rPr>
          <w:iCs/>
          <w:lang w:val="fi-FI"/>
        </w:rPr>
        <w:t>-objektia ja vähentämällä se</w:t>
      </w:r>
      <w:r w:rsidR="009B1D14">
        <w:rPr>
          <w:iCs/>
          <w:lang w:val="fi-FI"/>
        </w:rPr>
        <w:t xml:space="preserve"> sen hetkisestä ajasta</w:t>
      </w:r>
      <w:r w:rsidRPr="00F8735B">
        <w:rPr>
          <w:iCs/>
          <w:lang w:val="fi-FI"/>
        </w:rPr>
        <w:t xml:space="preserve">. </w:t>
      </w:r>
      <w:r w:rsidR="009B1D14">
        <w:rPr>
          <w:iCs/>
          <w:lang w:val="fi-FI"/>
        </w:rPr>
        <w:t>A</w:t>
      </w:r>
      <w:r w:rsidRPr="00F8735B">
        <w:rPr>
          <w:iCs/>
          <w:lang w:val="fi-FI"/>
        </w:rPr>
        <w:t>janjakson jäljellä oleva aika muunnetaan päiviksi, tunneiksi, minuuteiksi ja sekunneiksi.</w:t>
      </w:r>
      <w:r w:rsidRPr="00F8735B">
        <w:rPr>
          <w:iCs/>
          <w:lang w:val="fi-FI"/>
        </w:rPr>
        <w:t xml:space="preserve"> </w:t>
      </w:r>
      <w:r w:rsidRPr="00F8735B">
        <w:rPr>
          <w:iCs/>
          <w:lang w:val="fi-FI"/>
        </w:rPr>
        <w:t xml:space="preserve">Laskuri päivittyy joka sekunti, ja laskurin arvo päivitetään HTML-sivulle käyttämällä </w:t>
      </w:r>
      <w:proofErr w:type="spellStart"/>
      <w:proofErr w:type="gramStart"/>
      <w:r w:rsidRPr="00F8735B">
        <w:rPr>
          <w:iCs/>
          <w:lang w:val="fi-FI"/>
        </w:rPr>
        <w:t>document.getElementById</w:t>
      </w:r>
      <w:proofErr w:type="spellEnd"/>
      <w:proofErr w:type="gramEnd"/>
      <w:r w:rsidRPr="00F8735B">
        <w:rPr>
          <w:iCs/>
          <w:lang w:val="fi-FI"/>
        </w:rPr>
        <w:t xml:space="preserve">()-metodia. Kun aika on kulunut, koodi pysäyttää </w:t>
      </w:r>
      <w:proofErr w:type="spellStart"/>
      <w:r w:rsidRPr="00F8735B">
        <w:rPr>
          <w:iCs/>
          <w:lang w:val="fi-FI"/>
        </w:rPr>
        <w:t>interval-timerin</w:t>
      </w:r>
      <w:proofErr w:type="spellEnd"/>
      <w:r w:rsidRPr="00F8735B">
        <w:rPr>
          <w:iCs/>
          <w:lang w:val="fi-FI"/>
        </w:rPr>
        <w:t xml:space="preserve"> ja näyttää viestin "Olisi syytä olla jo koneessa!"</w:t>
      </w:r>
    </w:p>
    <w:p w14:paraId="4AD46F95" w14:textId="72651028" w:rsidR="008234FD" w:rsidRPr="00F8735B" w:rsidRDefault="00F8735B" w:rsidP="00F8735B">
      <w:pPr>
        <w:pStyle w:val="BodyText"/>
        <w:ind w:left="720"/>
        <w:rPr>
          <w:iCs/>
        </w:rPr>
      </w:pPr>
      <w:r>
        <w:rPr>
          <w:iCs/>
          <w:lang w:val="fi-FI"/>
        </w:rPr>
        <w:t xml:space="preserve">Radio </w:t>
      </w:r>
      <w:proofErr w:type="spellStart"/>
      <w:r>
        <w:rPr>
          <w:iCs/>
          <w:lang w:val="fi-FI"/>
        </w:rPr>
        <w:t>buttonit</w:t>
      </w:r>
      <w:proofErr w:type="spellEnd"/>
      <w:r>
        <w:rPr>
          <w:iCs/>
          <w:lang w:val="fi-FI"/>
        </w:rPr>
        <w:t>:</w:t>
      </w:r>
      <w:r w:rsidRPr="00F8735B">
        <w:rPr>
          <w:iCs/>
          <w:lang w:val="fi-FI"/>
        </w:rPr>
        <w:t xml:space="preserve"> </w:t>
      </w:r>
    </w:p>
    <w:p w14:paraId="7652D5D4" w14:textId="126D12F9" w:rsidR="001C63D0" w:rsidRDefault="004E5BB8" w:rsidP="004E5BB8">
      <w:pPr>
        <w:pStyle w:val="BodyText"/>
        <w:ind w:left="720"/>
        <w:rPr>
          <w:iCs/>
          <w:lang w:val="fi-FI"/>
        </w:rPr>
      </w:pPr>
      <w:r w:rsidRPr="004E5BB8">
        <w:rPr>
          <w:iCs/>
          <w:lang w:val="fi-FI"/>
        </w:rPr>
        <w:t>JavaScript-koodi</w:t>
      </w:r>
      <w:r w:rsidR="00C06F08">
        <w:rPr>
          <w:iCs/>
          <w:lang w:val="fi-FI"/>
        </w:rPr>
        <w:t xml:space="preserve">lla </w:t>
      </w:r>
      <w:r w:rsidRPr="004E5BB8">
        <w:rPr>
          <w:iCs/>
          <w:lang w:val="fi-FI"/>
        </w:rPr>
        <w:t>tallen</w:t>
      </w:r>
      <w:r w:rsidR="00C06F08">
        <w:rPr>
          <w:iCs/>
          <w:lang w:val="fi-FI"/>
        </w:rPr>
        <w:t>netaan valittu</w:t>
      </w:r>
      <w:r w:rsidRPr="004E5BB8">
        <w:rPr>
          <w:iCs/>
          <w:lang w:val="fi-FI"/>
        </w:rPr>
        <w:t xml:space="preserve"> vaihtoeh</w:t>
      </w:r>
      <w:r w:rsidR="00C06F08">
        <w:rPr>
          <w:iCs/>
          <w:lang w:val="fi-FI"/>
        </w:rPr>
        <w:t>to</w:t>
      </w:r>
      <w:r w:rsidRPr="004E5BB8">
        <w:rPr>
          <w:iCs/>
          <w:lang w:val="fi-FI"/>
        </w:rPr>
        <w:t xml:space="preserve"> </w:t>
      </w:r>
      <w:proofErr w:type="spellStart"/>
      <w:r w:rsidRPr="004E5BB8">
        <w:rPr>
          <w:iCs/>
          <w:lang w:val="fi-FI"/>
        </w:rPr>
        <w:t>Local</w:t>
      </w:r>
      <w:proofErr w:type="spellEnd"/>
      <w:r w:rsidRPr="004E5BB8">
        <w:rPr>
          <w:iCs/>
          <w:lang w:val="fi-FI"/>
        </w:rPr>
        <w:t xml:space="preserve"> Storage -muuttujaan ja tarkist</w:t>
      </w:r>
      <w:r w:rsidR="00C06F08">
        <w:rPr>
          <w:iCs/>
          <w:lang w:val="fi-FI"/>
        </w:rPr>
        <w:t>etaan</w:t>
      </w:r>
      <w:r w:rsidRPr="004E5BB8">
        <w:rPr>
          <w:iCs/>
          <w:lang w:val="fi-FI"/>
        </w:rPr>
        <w:t xml:space="preserve"> tallennet</w:t>
      </w:r>
      <w:r w:rsidR="00C06F08">
        <w:rPr>
          <w:iCs/>
          <w:lang w:val="fi-FI"/>
        </w:rPr>
        <w:t>tu</w:t>
      </w:r>
      <w:r w:rsidRPr="004E5BB8">
        <w:rPr>
          <w:iCs/>
          <w:lang w:val="fi-FI"/>
        </w:rPr>
        <w:t xml:space="preserve"> valin</w:t>
      </w:r>
      <w:r w:rsidR="00C06F08">
        <w:rPr>
          <w:iCs/>
          <w:lang w:val="fi-FI"/>
        </w:rPr>
        <w:t xml:space="preserve">ta </w:t>
      </w:r>
      <w:r w:rsidRPr="004E5BB8">
        <w:rPr>
          <w:iCs/>
          <w:lang w:val="fi-FI"/>
        </w:rPr>
        <w:t>asettamalla se takaisin radiopainikkeelle.</w:t>
      </w:r>
      <w:r>
        <w:rPr>
          <w:iCs/>
          <w:lang w:val="fi-FI"/>
        </w:rPr>
        <w:t xml:space="preserve"> </w:t>
      </w:r>
      <w:proofErr w:type="spellStart"/>
      <w:r w:rsidR="00C06F08">
        <w:rPr>
          <w:iCs/>
          <w:lang w:val="fi-FI"/>
        </w:rPr>
        <w:t>A</w:t>
      </w:r>
      <w:r w:rsidR="00C06F08" w:rsidRPr="00C06F08">
        <w:rPr>
          <w:iCs/>
          <w:lang w:val="fi-FI"/>
        </w:rPr>
        <w:t>ddEventListener</w:t>
      </w:r>
      <w:proofErr w:type="spellEnd"/>
      <w:r w:rsidRPr="004E5BB8">
        <w:rPr>
          <w:iCs/>
          <w:lang w:val="fi-FI"/>
        </w:rPr>
        <w:t xml:space="preserve"> kuuntelija tallentaa valinnan </w:t>
      </w:r>
      <w:proofErr w:type="spellStart"/>
      <w:r w:rsidRPr="004E5BB8">
        <w:rPr>
          <w:iCs/>
          <w:lang w:val="fi-FI"/>
        </w:rPr>
        <w:t>Local</w:t>
      </w:r>
      <w:proofErr w:type="spellEnd"/>
      <w:r w:rsidRPr="004E5BB8">
        <w:rPr>
          <w:iCs/>
          <w:lang w:val="fi-FI"/>
        </w:rPr>
        <w:t xml:space="preserve"> Storage -muuttujaan aina, kun </w:t>
      </w:r>
      <w:r w:rsidR="00C06F08">
        <w:rPr>
          <w:iCs/>
          <w:lang w:val="fi-FI"/>
        </w:rPr>
        <w:t>valitaan</w:t>
      </w:r>
      <w:r w:rsidRPr="004E5BB8">
        <w:rPr>
          <w:iCs/>
          <w:lang w:val="fi-FI"/>
        </w:rPr>
        <w:t xml:space="preserve"> jo</w:t>
      </w:r>
      <w:r w:rsidR="00C06F08">
        <w:rPr>
          <w:iCs/>
          <w:lang w:val="fi-FI"/>
        </w:rPr>
        <w:t>kin</w:t>
      </w:r>
      <w:r w:rsidRPr="004E5BB8">
        <w:rPr>
          <w:iCs/>
          <w:lang w:val="fi-FI"/>
        </w:rPr>
        <w:t xml:space="preserve"> vaihtoeh</w:t>
      </w:r>
      <w:r w:rsidR="00C06F08">
        <w:rPr>
          <w:iCs/>
          <w:lang w:val="fi-FI"/>
        </w:rPr>
        <w:t>to</w:t>
      </w:r>
      <w:r w:rsidRPr="004E5BB8">
        <w:rPr>
          <w:iCs/>
          <w:lang w:val="fi-FI"/>
        </w:rPr>
        <w:t>.</w:t>
      </w:r>
      <w:r>
        <w:rPr>
          <w:iCs/>
          <w:lang w:val="fi-FI"/>
        </w:rPr>
        <w:t xml:space="preserve"> </w:t>
      </w:r>
      <w:r w:rsidRPr="004E5BB8">
        <w:rPr>
          <w:iCs/>
          <w:lang w:val="fi-FI"/>
        </w:rPr>
        <w:t>Kun käynnist</w:t>
      </w:r>
      <w:r w:rsidR="00C06F08">
        <w:rPr>
          <w:iCs/>
          <w:lang w:val="fi-FI"/>
        </w:rPr>
        <w:t>etään</w:t>
      </w:r>
      <w:r w:rsidRPr="004E5BB8">
        <w:rPr>
          <w:iCs/>
          <w:lang w:val="fi-FI"/>
        </w:rPr>
        <w:t xml:space="preserve"> sivu uudelleen, koodi tarkistaa, onko tallennettua valintaa olemassa </w:t>
      </w:r>
      <w:proofErr w:type="spellStart"/>
      <w:r w:rsidRPr="004E5BB8">
        <w:rPr>
          <w:iCs/>
          <w:lang w:val="fi-FI"/>
        </w:rPr>
        <w:t>Local</w:t>
      </w:r>
      <w:proofErr w:type="spellEnd"/>
      <w:r w:rsidRPr="004E5BB8">
        <w:rPr>
          <w:iCs/>
          <w:lang w:val="fi-FI"/>
        </w:rPr>
        <w:t xml:space="preserve"> Storage -muuttujassa. Jos tallennettu valinta löytyy, koodi hakee HTML-sivulta kaikki "tarkistuslista" -nimiset elementit ja tarkistaa, mikä niistä vastaa tallennettua arvoa. Kun oikea radiopainike on löytynyt, koodi asettaa sen valituksi.</w:t>
      </w:r>
    </w:p>
    <w:p w14:paraId="7D7BFCA8" w14:textId="193E2307" w:rsidR="00656B46" w:rsidRPr="00246FD0" w:rsidRDefault="00656B46" w:rsidP="00A7602B">
      <w:pPr>
        <w:pStyle w:val="BodyText"/>
        <w:rPr>
          <w:iCs/>
          <w:lang w:val="fi-FI"/>
        </w:rPr>
      </w:pPr>
    </w:p>
    <w:p w14:paraId="76221E7B" w14:textId="77777777" w:rsidR="0011139D" w:rsidRPr="00246FD0" w:rsidRDefault="0011139D" w:rsidP="00245819">
      <w:pPr>
        <w:pStyle w:val="BodyText"/>
        <w:rPr>
          <w:iCs/>
          <w:lang w:val="fi-FI"/>
        </w:rPr>
      </w:pPr>
    </w:p>
    <w:p w14:paraId="18A6ED33" w14:textId="330D2982" w:rsidR="008E3E5E" w:rsidRPr="00246FD0" w:rsidRDefault="008E3E5E" w:rsidP="002669E7">
      <w:pPr>
        <w:pStyle w:val="BodyText"/>
        <w:rPr>
          <w:lang w:val="fi-FI"/>
        </w:rPr>
      </w:pPr>
    </w:p>
    <w:sectPr w:rsidR="008E3E5E" w:rsidRPr="00246FD0" w:rsidSect="00BC190D">
      <w:headerReference w:type="default" r:id="rId15"/>
      <w:pgSz w:w="11906" w:h="16838" w:code="9"/>
      <w:pgMar w:top="1928" w:right="851" w:bottom="1021" w:left="1134" w:header="851" w:footer="459" w:gutter="0"/>
      <w:pgNumType w:start="2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FF3D8" w14:textId="77777777" w:rsidR="000D0CB9" w:rsidRDefault="000D0CB9" w:rsidP="00053A6A">
      <w:r>
        <w:rPr>
          <w:lang w:val="fi"/>
        </w:rPr>
        <w:separator/>
      </w:r>
    </w:p>
  </w:endnote>
  <w:endnote w:type="continuationSeparator" w:id="0">
    <w:p w14:paraId="03B00236" w14:textId="77777777" w:rsidR="000D0CB9" w:rsidRDefault="000D0CB9" w:rsidP="00053A6A">
      <w:r>
        <w:rPr>
          <w:lang w:val="f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Leipäteksti, m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vunumero"/>
      </w:rPr>
      <w:id w:val="2002387568"/>
      <w:docPartObj>
        <w:docPartGallery w:val="Page Numbers (Bottom of Page)"/>
        <w:docPartUnique/>
      </w:docPartObj>
    </w:sdtPr>
    <w:sdtContent>
      <w:p w14:paraId="51342EFF" w14:textId="08A0990B" w:rsidR="00CB5E6A" w:rsidRDefault="00CB5E6A" w:rsidP="00053A6A">
        <w:pPr>
          <w:rPr>
            <w:rStyle w:val="Sivunumero"/>
          </w:rPr>
        </w:pPr>
        <w:r>
          <w:rPr>
            <w:rStyle w:val="Sivunumero"/>
            <w:lang w:val="fi"/>
          </w:rPr>
          <w:fldChar w:fldCharType="begin"/>
        </w:r>
        <w:r>
          <w:rPr>
            <w:rStyle w:val="Sivunumero"/>
            <w:lang w:val="fi"/>
          </w:rPr>
          <w:instrText xml:space="preserve"> PAGE </w:instrText>
        </w:r>
        <w:r>
          <w:rPr>
            <w:rStyle w:val="Sivunumero"/>
            <w:lang w:val="fi"/>
          </w:rPr>
          <w:fldChar w:fldCharType="end"/>
        </w:r>
      </w:p>
    </w:sdtContent>
  </w:sdt>
  <w:p w14:paraId="59FBBF22" w14:textId="77777777" w:rsidR="00CB5E6A" w:rsidRDefault="00CB5E6A" w:rsidP="00053A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2A224" w14:textId="77777777" w:rsidR="000D0CB9" w:rsidRDefault="000D0CB9" w:rsidP="00053A6A">
      <w:r>
        <w:rPr>
          <w:lang w:val="fi"/>
        </w:rPr>
        <w:separator/>
      </w:r>
    </w:p>
  </w:footnote>
  <w:footnote w:type="continuationSeparator" w:id="0">
    <w:p w14:paraId="72B72794" w14:textId="77777777" w:rsidR="000D0CB9" w:rsidRDefault="000D0CB9" w:rsidP="00053A6A">
      <w:r>
        <w:rPr>
          <w:lang w:val="f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vunumero"/>
      </w:rPr>
      <w:id w:val="1638910731"/>
      <w:docPartObj>
        <w:docPartGallery w:val="Page Numbers (Top of Page)"/>
        <w:docPartUnique/>
      </w:docPartObj>
    </w:sdtPr>
    <w:sdtContent>
      <w:p w14:paraId="0A88B516" w14:textId="3256BBCB" w:rsidR="00CB5E6A" w:rsidRDefault="00CB5E6A" w:rsidP="00713062">
        <w:pPr>
          <w:pStyle w:val="Yltunniste"/>
          <w:framePr w:wrap="none" w:vAnchor="text" w:hAnchor="margin" w:xAlign="right" w:y="1"/>
          <w:rPr>
            <w:rStyle w:val="Sivunumero"/>
          </w:rPr>
        </w:pPr>
        <w:r>
          <w:rPr>
            <w:rStyle w:val="Sivunumero"/>
            <w:lang w:val="fi"/>
          </w:rPr>
          <w:fldChar w:fldCharType="begin"/>
        </w:r>
        <w:r>
          <w:rPr>
            <w:rStyle w:val="Sivunumero"/>
            <w:lang w:val="fi"/>
          </w:rPr>
          <w:instrText xml:space="preserve"> PAGE </w:instrText>
        </w:r>
        <w:r>
          <w:rPr>
            <w:rStyle w:val="Sivunumero"/>
            <w:lang w:val="fi"/>
          </w:rPr>
          <w:fldChar w:fldCharType="separate"/>
        </w:r>
        <w:r w:rsidR="00823FA2">
          <w:rPr>
            <w:rStyle w:val="Sivunumero"/>
            <w:lang w:val="fi"/>
          </w:rPr>
          <w:t>1</w:t>
        </w:r>
        <w:r>
          <w:rPr>
            <w:rStyle w:val="Sivunumero"/>
            <w:lang w:val="fi"/>
          </w:rPr>
          <w:fldChar w:fldCharType="end"/>
        </w:r>
      </w:p>
    </w:sdtContent>
  </w:sdt>
  <w:p w14:paraId="3997D560" w14:textId="77777777" w:rsidR="00CB5E6A" w:rsidRDefault="00CB5E6A" w:rsidP="00AE1B93">
    <w:pPr>
      <w:pStyle w:val="Yltunniste"/>
      <w:ind w:right="360"/>
      <w:rPr>
        <w:rStyle w:val="Sivunumero"/>
      </w:rPr>
    </w:pPr>
  </w:p>
  <w:p w14:paraId="10E18930" w14:textId="77777777" w:rsidR="00CB5E6A" w:rsidRDefault="00CB5E6A" w:rsidP="00053A6A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52684" w14:textId="53898AD4" w:rsidR="00CB5E6A" w:rsidRPr="00084ECB" w:rsidRDefault="00CB5E6A" w:rsidP="00723807">
    <w:pPr>
      <w:pStyle w:val="Yltunniste"/>
      <w:jc w:val="right"/>
    </w:pPr>
    <w:r>
      <w:rPr>
        <w:lang w:val="fi"/>
      </w:rPr>
      <w:drawing>
        <wp:anchor distT="0" distB="0" distL="114300" distR="114300" simplePos="0" relativeHeight="251659264" behindDoc="1" locked="0" layoutInCell="1" allowOverlap="1" wp14:anchorId="1E1CEB61" wp14:editId="567EB81C">
          <wp:simplePos x="0" y="0"/>
          <wp:positionH relativeFrom="column">
            <wp:posOffset>-720090</wp:posOffset>
          </wp:positionH>
          <wp:positionV relativeFrom="paragraph">
            <wp:posOffset>-360045</wp:posOffset>
          </wp:positionV>
          <wp:extent cx="7576883" cy="10717306"/>
          <wp:effectExtent l="0" t="0" r="5080" b="8255"/>
          <wp:wrapNone/>
          <wp:docPr id="13" name="Kuva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Kuva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765" cy="107242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84B11" w14:textId="77777777" w:rsidR="00BC190D" w:rsidRPr="00084ECB" w:rsidRDefault="00BC190D" w:rsidP="00723807">
    <w:pPr>
      <w:pStyle w:val="Yltunniste"/>
      <w:jc w:val="right"/>
    </w:pPr>
    <w:r>
      <w:rPr>
        <w:lang w:val="fi"/>
      </w:rPr>
      <w:fldChar w:fldCharType="begin"/>
    </w:r>
    <w:r>
      <w:rPr>
        <w:lang w:val="fi"/>
      </w:rPr>
      <w:instrText>PAGE   \* MERGEFORMAT</w:instrText>
    </w:r>
    <w:r>
      <w:rPr>
        <w:lang w:val="fi"/>
      </w:rPr>
      <w:fldChar w:fldCharType="separate"/>
    </w:r>
    <w:r>
      <w:rPr>
        <w:lang w:val="fi"/>
      </w:rPr>
      <w:t>1</w:t>
    </w:r>
    <w:r>
      <w:rPr>
        <w:lang w:val="fi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0D501F44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05338E0"/>
    <w:multiLevelType w:val="hybridMultilevel"/>
    <w:tmpl w:val="187461DE"/>
    <w:lvl w:ilvl="0" w:tplc="D58CEFB4">
      <w:start w:val="1"/>
      <w:numFmt w:val="decimal"/>
      <w:pStyle w:val="NumberedList"/>
      <w:lvlText w:val="%1."/>
      <w:lvlJc w:val="left"/>
      <w:pPr>
        <w:ind w:left="927" w:hanging="360"/>
      </w:pPr>
    </w:lvl>
    <w:lvl w:ilvl="1" w:tplc="040B0019" w:tentative="1">
      <w:start w:val="1"/>
      <w:numFmt w:val="lowerLetter"/>
      <w:lvlText w:val="%2."/>
      <w:lvlJc w:val="left"/>
      <w:pPr>
        <w:ind w:left="1647" w:hanging="360"/>
      </w:pPr>
    </w:lvl>
    <w:lvl w:ilvl="2" w:tplc="040B001B" w:tentative="1">
      <w:start w:val="1"/>
      <w:numFmt w:val="lowerRoman"/>
      <w:lvlText w:val="%3."/>
      <w:lvlJc w:val="right"/>
      <w:pPr>
        <w:ind w:left="2367" w:hanging="180"/>
      </w:pPr>
    </w:lvl>
    <w:lvl w:ilvl="3" w:tplc="040B000F" w:tentative="1">
      <w:start w:val="1"/>
      <w:numFmt w:val="decimal"/>
      <w:lvlText w:val="%4."/>
      <w:lvlJc w:val="left"/>
      <w:pPr>
        <w:ind w:left="3087" w:hanging="360"/>
      </w:pPr>
    </w:lvl>
    <w:lvl w:ilvl="4" w:tplc="040B0019" w:tentative="1">
      <w:start w:val="1"/>
      <w:numFmt w:val="lowerLetter"/>
      <w:lvlText w:val="%5."/>
      <w:lvlJc w:val="left"/>
      <w:pPr>
        <w:ind w:left="3807" w:hanging="360"/>
      </w:pPr>
    </w:lvl>
    <w:lvl w:ilvl="5" w:tplc="040B001B" w:tentative="1">
      <w:start w:val="1"/>
      <w:numFmt w:val="lowerRoman"/>
      <w:lvlText w:val="%6."/>
      <w:lvlJc w:val="right"/>
      <w:pPr>
        <w:ind w:left="4527" w:hanging="180"/>
      </w:pPr>
    </w:lvl>
    <w:lvl w:ilvl="6" w:tplc="040B000F" w:tentative="1">
      <w:start w:val="1"/>
      <w:numFmt w:val="decimal"/>
      <w:lvlText w:val="%7."/>
      <w:lvlJc w:val="left"/>
      <w:pPr>
        <w:ind w:left="5247" w:hanging="360"/>
      </w:pPr>
    </w:lvl>
    <w:lvl w:ilvl="7" w:tplc="040B0019" w:tentative="1">
      <w:start w:val="1"/>
      <w:numFmt w:val="lowerLetter"/>
      <w:lvlText w:val="%8."/>
      <w:lvlJc w:val="left"/>
      <w:pPr>
        <w:ind w:left="5967" w:hanging="360"/>
      </w:pPr>
    </w:lvl>
    <w:lvl w:ilvl="8" w:tplc="040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0BA2533"/>
    <w:multiLevelType w:val="hybridMultilevel"/>
    <w:tmpl w:val="8F6EF7A4"/>
    <w:lvl w:ilvl="0" w:tplc="B292FB7A">
      <w:start w:val="1"/>
      <w:numFmt w:val="bullet"/>
      <w:pStyle w:val="Luettelokappal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FE32E8"/>
    <w:multiLevelType w:val="multilevel"/>
    <w:tmpl w:val="FAEA7C62"/>
    <w:lvl w:ilvl="0">
      <w:start w:val="1"/>
      <w:numFmt w:val="bullet"/>
      <w:pStyle w:val="Lists"/>
      <w:lvlText w:val="-"/>
      <w:lvlJc w:val="left"/>
      <w:pPr>
        <w:tabs>
          <w:tab w:val="num" w:pos="737"/>
        </w:tabs>
        <w:ind w:left="924" w:hanging="567"/>
      </w:pPr>
      <w:rPr>
        <w:rFonts w:ascii="Courier New" w:hAnsi="Courier New" w:hint="default"/>
      </w:rPr>
    </w:lvl>
    <w:lvl w:ilvl="1">
      <w:start w:val="1"/>
      <w:numFmt w:val="bullet"/>
      <w:lvlText w:val=""/>
      <w:lvlJc w:val="left"/>
      <w:pPr>
        <w:tabs>
          <w:tab w:val="num" w:pos="924"/>
        </w:tabs>
        <w:ind w:left="1281" w:hanging="357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281"/>
        </w:tabs>
        <w:ind w:left="1639" w:hanging="358"/>
      </w:pPr>
      <w:rPr>
        <w:rFonts w:ascii="Symbol" w:hAnsi="Symbol" w:hint="default"/>
      </w:rPr>
    </w:lvl>
    <w:lvl w:ilvl="3">
      <w:start w:val="1"/>
      <w:numFmt w:val="bullet"/>
      <w:lvlText w:val="-"/>
      <w:lvlJc w:val="left"/>
      <w:pPr>
        <w:tabs>
          <w:tab w:val="num" w:pos="1639"/>
        </w:tabs>
        <w:ind w:left="1996" w:hanging="357"/>
      </w:pPr>
      <w:rPr>
        <w:rFonts w:ascii="Courier New" w:hAnsi="Courier New" w:hint="default"/>
      </w:rPr>
    </w:lvl>
    <w:lvl w:ilvl="4">
      <w:start w:val="1"/>
      <w:numFmt w:val="bullet"/>
      <w:lvlText w:val="-"/>
      <w:lvlJc w:val="left"/>
      <w:pPr>
        <w:tabs>
          <w:tab w:val="num" w:pos="1996"/>
        </w:tabs>
        <w:ind w:left="2353" w:hanging="357"/>
      </w:pPr>
      <w:rPr>
        <w:rFonts w:ascii="Courier New" w:hAnsi="Courier New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C9D00E8"/>
    <w:multiLevelType w:val="multilevel"/>
    <w:tmpl w:val="76983738"/>
    <w:lvl w:ilvl="0">
      <w:start w:val="1"/>
      <w:numFmt w:val="decimal"/>
      <w:pStyle w:val="Otsikk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pStyle w:val="Otsikko2"/>
      <w:lvlText w:val="%1.%2"/>
      <w:lvlJc w:val="left"/>
      <w:pPr>
        <w:ind w:left="151" w:hanging="576"/>
      </w:pPr>
      <w:rPr>
        <w:rFonts w:hint="default"/>
      </w:rPr>
    </w:lvl>
    <w:lvl w:ilvl="2">
      <w:start w:val="1"/>
      <w:numFmt w:val="lowerLetter"/>
      <w:pStyle w:val="Otsikko3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6CB7C35"/>
    <w:multiLevelType w:val="hybridMultilevel"/>
    <w:tmpl w:val="29CCF0A6"/>
    <w:lvl w:ilvl="0" w:tplc="71149E4A">
      <w:start w:val="27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90344F"/>
    <w:multiLevelType w:val="hybridMultilevel"/>
    <w:tmpl w:val="7DE2E6C2"/>
    <w:lvl w:ilvl="0" w:tplc="71149E4A">
      <w:start w:val="27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813328">
    <w:abstractNumId w:val="0"/>
  </w:num>
  <w:num w:numId="2" w16cid:durableId="1056120532">
    <w:abstractNumId w:val="4"/>
  </w:num>
  <w:num w:numId="3" w16cid:durableId="789860232">
    <w:abstractNumId w:val="2"/>
  </w:num>
  <w:num w:numId="4" w16cid:durableId="346519169">
    <w:abstractNumId w:val="1"/>
  </w:num>
  <w:num w:numId="5" w16cid:durableId="4283224">
    <w:abstractNumId w:val="3"/>
  </w:num>
  <w:num w:numId="6" w16cid:durableId="150101920">
    <w:abstractNumId w:val="5"/>
  </w:num>
  <w:num w:numId="7" w16cid:durableId="247345935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Formatting/>
  <w:defaultTabStop w:val="1304"/>
  <w:autoHyphenation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6A"/>
    <w:rsid w:val="00001219"/>
    <w:rsid w:val="00001C82"/>
    <w:rsid w:val="00006B0A"/>
    <w:rsid w:val="0002286F"/>
    <w:rsid w:val="000330D5"/>
    <w:rsid w:val="00035F07"/>
    <w:rsid w:val="00036090"/>
    <w:rsid w:val="000368A5"/>
    <w:rsid w:val="00042B10"/>
    <w:rsid w:val="00046FA0"/>
    <w:rsid w:val="0005282B"/>
    <w:rsid w:val="00053A6A"/>
    <w:rsid w:val="00056164"/>
    <w:rsid w:val="00056DA0"/>
    <w:rsid w:val="00057FAA"/>
    <w:rsid w:val="00060B96"/>
    <w:rsid w:val="000649F4"/>
    <w:rsid w:val="00064CFB"/>
    <w:rsid w:val="0006518D"/>
    <w:rsid w:val="00065B53"/>
    <w:rsid w:val="00080301"/>
    <w:rsid w:val="00081617"/>
    <w:rsid w:val="00083C01"/>
    <w:rsid w:val="00084ECB"/>
    <w:rsid w:val="00086899"/>
    <w:rsid w:val="00090292"/>
    <w:rsid w:val="00094E80"/>
    <w:rsid w:val="000A08BF"/>
    <w:rsid w:val="000B04CE"/>
    <w:rsid w:val="000B1895"/>
    <w:rsid w:val="000B42E2"/>
    <w:rsid w:val="000B4C45"/>
    <w:rsid w:val="000C3421"/>
    <w:rsid w:val="000C79A9"/>
    <w:rsid w:val="000D0CB9"/>
    <w:rsid w:val="000D3968"/>
    <w:rsid w:val="000E086B"/>
    <w:rsid w:val="00102FE6"/>
    <w:rsid w:val="0010346B"/>
    <w:rsid w:val="0011139D"/>
    <w:rsid w:val="00111E55"/>
    <w:rsid w:val="00112688"/>
    <w:rsid w:val="00113CEE"/>
    <w:rsid w:val="00123EAD"/>
    <w:rsid w:val="00134D43"/>
    <w:rsid w:val="00141C41"/>
    <w:rsid w:val="00154DA9"/>
    <w:rsid w:val="00156924"/>
    <w:rsid w:val="00161019"/>
    <w:rsid w:val="00174631"/>
    <w:rsid w:val="00180706"/>
    <w:rsid w:val="001835B6"/>
    <w:rsid w:val="001A4ABD"/>
    <w:rsid w:val="001B24DC"/>
    <w:rsid w:val="001B738D"/>
    <w:rsid w:val="001C17EF"/>
    <w:rsid w:val="001C260D"/>
    <w:rsid w:val="001C280E"/>
    <w:rsid w:val="001C58B6"/>
    <w:rsid w:val="001C63D0"/>
    <w:rsid w:val="001C68F5"/>
    <w:rsid w:val="001D1B06"/>
    <w:rsid w:val="001D72D8"/>
    <w:rsid w:val="001E1209"/>
    <w:rsid w:val="001E70DF"/>
    <w:rsid w:val="001F177E"/>
    <w:rsid w:val="001F7DA1"/>
    <w:rsid w:val="00200095"/>
    <w:rsid w:val="00202D33"/>
    <w:rsid w:val="00203481"/>
    <w:rsid w:val="002066BC"/>
    <w:rsid w:val="00210CD6"/>
    <w:rsid w:val="0021608A"/>
    <w:rsid w:val="0021790E"/>
    <w:rsid w:val="00217B11"/>
    <w:rsid w:val="0022015D"/>
    <w:rsid w:val="002243E3"/>
    <w:rsid w:val="00224C0F"/>
    <w:rsid w:val="00226FC8"/>
    <w:rsid w:val="00230746"/>
    <w:rsid w:val="00231E35"/>
    <w:rsid w:val="00235983"/>
    <w:rsid w:val="0024029B"/>
    <w:rsid w:val="00242781"/>
    <w:rsid w:val="00244DB8"/>
    <w:rsid w:val="00245651"/>
    <w:rsid w:val="00245819"/>
    <w:rsid w:val="00246FD0"/>
    <w:rsid w:val="002512ED"/>
    <w:rsid w:val="00255B8B"/>
    <w:rsid w:val="002576F2"/>
    <w:rsid w:val="00263166"/>
    <w:rsid w:val="002669E7"/>
    <w:rsid w:val="0028010C"/>
    <w:rsid w:val="00285202"/>
    <w:rsid w:val="00290CE8"/>
    <w:rsid w:val="00291796"/>
    <w:rsid w:val="00293206"/>
    <w:rsid w:val="00293706"/>
    <w:rsid w:val="00297AE0"/>
    <w:rsid w:val="002A1440"/>
    <w:rsid w:val="002A528B"/>
    <w:rsid w:val="002A6DEC"/>
    <w:rsid w:val="002A77E6"/>
    <w:rsid w:val="002A7A9A"/>
    <w:rsid w:val="002B2996"/>
    <w:rsid w:val="002B45C3"/>
    <w:rsid w:val="002B7EF9"/>
    <w:rsid w:val="002C115E"/>
    <w:rsid w:val="002C2606"/>
    <w:rsid w:val="002C4A92"/>
    <w:rsid w:val="002D57E6"/>
    <w:rsid w:val="002D7E0D"/>
    <w:rsid w:val="002E3FE5"/>
    <w:rsid w:val="002E5896"/>
    <w:rsid w:val="002F1B3C"/>
    <w:rsid w:val="002F4D9C"/>
    <w:rsid w:val="002F51A6"/>
    <w:rsid w:val="002F5370"/>
    <w:rsid w:val="003027D5"/>
    <w:rsid w:val="003044D6"/>
    <w:rsid w:val="00305AE4"/>
    <w:rsid w:val="00312274"/>
    <w:rsid w:val="00317C0E"/>
    <w:rsid w:val="00326072"/>
    <w:rsid w:val="00331580"/>
    <w:rsid w:val="003363D3"/>
    <w:rsid w:val="00344558"/>
    <w:rsid w:val="0034782C"/>
    <w:rsid w:val="0035583B"/>
    <w:rsid w:val="003568E5"/>
    <w:rsid w:val="003569B0"/>
    <w:rsid w:val="00356AC5"/>
    <w:rsid w:val="00371B46"/>
    <w:rsid w:val="00381386"/>
    <w:rsid w:val="00384A24"/>
    <w:rsid w:val="00392391"/>
    <w:rsid w:val="00393D1D"/>
    <w:rsid w:val="003A0C88"/>
    <w:rsid w:val="003A24DB"/>
    <w:rsid w:val="003B0079"/>
    <w:rsid w:val="003B3716"/>
    <w:rsid w:val="003C513C"/>
    <w:rsid w:val="003C6192"/>
    <w:rsid w:val="003E1EDE"/>
    <w:rsid w:val="004030BE"/>
    <w:rsid w:val="004076EC"/>
    <w:rsid w:val="0041547F"/>
    <w:rsid w:val="00417847"/>
    <w:rsid w:val="00417F8C"/>
    <w:rsid w:val="00422276"/>
    <w:rsid w:val="00422B89"/>
    <w:rsid w:val="004245C9"/>
    <w:rsid w:val="00425D97"/>
    <w:rsid w:val="00426428"/>
    <w:rsid w:val="00431A03"/>
    <w:rsid w:val="00436A66"/>
    <w:rsid w:val="00440604"/>
    <w:rsid w:val="00444BE0"/>
    <w:rsid w:val="00450996"/>
    <w:rsid w:val="0045383D"/>
    <w:rsid w:val="004538A1"/>
    <w:rsid w:val="00453E26"/>
    <w:rsid w:val="00464573"/>
    <w:rsid w:val="0047086F"/>
    <w:rsid w:val="00477897"/>
    <w:rsid w:val="00480ADA"/>
    <w:rsid w:val="00486474"/>
    <w:rsid w:val="004957C2"/>
    <w:rsid w:val="00496E41"/>
    <w:rsid w:val="0049722D"/>
    <w:rsid w:val="004A252A"/>
    <w:rsid w:val="004A5CDB"/>
    <w:rsid w:val="004A6CAF"/>
    <w:rsid w:val="004B4FBF"/>
    <w:rsid w:val="004C4BB3"/>
    <w:rsid w:val="004C66E3"/>
    <w:rsid w:val="004C6737"/>
    <w:rsid w:val="004D16B6"/>
    <w:rsid w:val="004E5BB8"/>
    <w:rsid w:val="004F09DF"/>
    <w:rsid w:val="004F5457"/>
    <w:rsid w:val="004F6699"/>
    <w:rsid w:val="00500CD5"/>
    <w:rsid w:val="005013B6"/>
    <w:rsid w:val="00502CF6"/>
    <w:rsid w:val="0050546A"/>
    <w:rsid w:val="0051004F"/>
    <w:rsid w:val="0051541A"/>
    <w:rsid w:val="00516A15"/>
    <w:rsid w:val="00527028"/>
    <w:rsid w:val="00531F85"/>
    <w:rsid w:val="005335F6"/>
    <w:rsid w:val="0053684C"/>
    <w:rsid w:val="005376CD"/>
    <w:rsid w:val="00537ECA"/>
    <w:rsid w:val="005443F0"/>
    <w:rsid w:val="00550F85"/>
    <w:rsid w:val="005602BE"/>
    <w:rsid w:val="005608AF"/>
    <w:rsid w:val="00561F98"/>
    <w:rsid w:val="005621C2"/>
    <w:rsid w:val="0056314B"/>
    <w:rsid w:val="00565E31"/>
    <w:rsid w:val="00571029"/>
    <w:rsid w:val="00574167"/>
    <w:rsid w:val="00586262"/>
    <w:rsid w:val="00595510"/>
    <w:rsid w:val="005B2284"/>
    <w:rsid w:val="005B2A72"/>
    <w:rsid w:val="005B3F90"/>
    <w:rsid w:val="005B54BD"/>
    <w:rsid w:val="005B6071"/>
    <w:rsid w:val="005C426F"/>
    <w:rsid w:val="005C5832"/>
    <w:rsid w:val="005C6977"/>
    <w:rsid w:val="005C6CAA"/>
    <w:rsid w:val="005D7E7F"/>
    <w:rsid w:val="005E36AE"/>
    <w:rsid w:val="005F17B9"/>
    <w:rsid w:val="006016C1"/>
    <w:rsid w:val="00611C2C"/>
    <w:rsid w:val="006140CE"/>
    <w:rsid w:val="00616B2C"/>
    <w:rsid w:val="006176B7"/>
    <w:rsid w:val="00620483"/>
    <w:rsid w:val="006207AD"/>
    <w:rsid w:val="00621DE8"/>
    <w:rsid w:val="006250BC"/>
    <w:rsid w:val="00631A9E"/>
    <w:rsid w:val="00635031"/>
    <w:rsid w:val="00636B4A"/>
    <w:rsid w:val="00637A04"/>
    <w:rsid w:val="00641A12"/>
    <w:rsid w:val="00644BCD"/>
    <w:rsid w:val="006471CD"/>
    <w:rsid w:val="00647C01"/>
    <w:rsid w:val="00656B46"/>
    <w:rsid w:val="00660A95"/>
    <w:rsid w:val="00662A54"/>
    <w:rsid w:val="006642F3"/>
    <w:rsid w:val="006674DF"/>
    <w:rsid w:val="00671373"/>
    <w:rsid w:val="00672CF2"/>
    <w:rsid w:val="006756CD"/>
    <w:rsid w:val="00683D00"/>
    <w:rsid w:val="00686344"/>
    <w:rsid w:val="0069253D"/>
    <w:rsid w:val="006925A3"/>
    <w:rsid w:val="006952B5"/>
    <w:rsid w:val="006A29B5"/>
    <w:rsid w:val="006B1B15"/>
    <w:rsid w:val="006B2059"/>
    <w:rsid w:val="006B3D3E"/>
    <w:rsid w:val="006B474D"/>
    <w:rsid w:val="006B5761"/>
    <w:rsid w:val="006C0B4C"/>
    <w:rsid w:val="006C7ACD"/>
    <w:rsid w:val="006D07A6"/>
    <w:rsid w:val="006D22EE"/>
    <w:rsid w:val="006D30B8"/>
    <w:rsid w:val="006D34C2"/>
    <w:rsid w:val="006D63EF"/>
    <w:rsid w:val="006E062A"/>
    <w:rsid w:val="006E210E"/>
    <w:rsid w:val="006E4F04"/>
    <w:rsid w:val="006E6BB3"/>
    <w:rsid w:val="006F0FAA"/>
    <w:rsid w:val="006F1C26"/>
    <w:rsid w:val="006F51CE"/>
    <w:rsid w:val="006F770B"/>
    <w:rsid w:val="007000C3"/>
    <w:rsid w:val="00700152"/>
    <w:rsid w:val="00701C77"/>
    <w:rsid w:val="00704965"/>
    <w:rsid w:val="0071240D"/>
    <w:rsid w:val="00713062"/>
    <w:rsid w:val="00721C35"/>
    <w:rsid w:val="0072213D"/>
    <w:rsid w:val="00723807"/>
    <w:rsid w:val="00723E3D"/>
    <w:rsid w:val="0072693A"/>
    <w:rsid w:val="00737984"/>
    <w:rsid w:val="00743E63"/>
    <w:rsid w:val="00744143"/>
    <w:rsid w:val="00745A21"/>
    <w:rsid w:val="00746435"/>
    <w:rsid w:val="007503D4"/>
    <w:rsid w:val="007525AE"/>
    <w:rsid w:val="00753303"/>
    <w:rsid w:val="00761FA0"/>
    <w:rsid w:val="00763EC9"/>
    <w:rsid w:val="0076442E"/>
    <w:rsid w:val="00764B09"/>
    <w:rsid w:val="00765B04"/>
    <w:rsid w:val="00766A6C"/>
    <w:rsid w:val="007804E1"/>
    <w:rsid w:val="0078547C"/>
    <w:rsid w:val="0078572E"/>
    <w:rsid w:val="00786DDC"/>
    <w:rsid w:val="007947DC"/>
    <w:rsid w:val="007A6662"/>
    <w:rsid w:val="007A79E1"/>
    <w:rsid w:val="007A7D21"/>
    <w:rsid w:val="007B0D0B"/>
    <w:rsid w:val="007B0F51"/>
    <w:rsid w:val="007B106B"/>
    <w:rsid w:val="007B1CD5"/>
    <w:rsid w:val="007B290C"/>
    <w:rsid w:val="007C369E"/>
    <w:rsid w:val="007C478E"/>
    <w:rsid w:val="007D0D8E"/>
    <w:rsid w:val="007D2501"/>
    <w:rsid w:val="007E2709"/>
    <w:rsid w:val="007E37DB"/>
    <w:rsid w:val="007E46B5"/>
    <w:rsid w:val="007E4774"/>
    <w:rsid w:val="007E554A"/>
    <w:rsid w:val="007F7598"/>
    <w:rsid w:val="00803D31"/>
    <w:rsid w:val="0080423A"/>
    <w:rsid w:val="008044C6"/>
    <w:rsid w:val="00811291"/>
    <w:rsid w:val="0081145D"/>
    <w:rsid w:val="00817582"/>
    <w:rsid w:val="008234FD"/>
    <w:rsid w:val="00823B3A"/>
    <w:rsid w:val="00823FA2"/>
    <w:rsid w:val="00825418"/>
    <w:rsid w:val="00836EE5"/>
    <w:rsid w:val="00837ACA"/>
    <w:rsid w:val="00842AC1"/>
    <w:rsid w:val="00842B8D"/>
    <w:rsid w:val="00844877"/>
    <w:rsid w:val="00846D96"/>
    <w:rsid w:val="008478A4"/>
    <w:rsid w:val="00862E5F"/>
    <w:rsid w:val="0086744E"/>
    <w:rsid w:val="0086745F"/>
    <w:rsid w:val="00872545"/>
    <w:rsid w:val="00880E13"/>
    <w:rsid w:val="00883AC4"/>
    <w:rsid w:val="00885A1C"/>
    <w:rsid w:val="008978C3"/>
    <w:rsid w:val="008A2052"/>
    <w:rsid w:val="008A238F"/>
    <w:rsid w:val="008A2968"/>
    <w:rsid w:val="008A33E9"/>
    <w:rsid w:val="008B4215"/>
    <w:rsid w:val="008C026E"/>
    <w:rsid w:val="008D0224"/>
    <w:rsid w:val="008D28F9"/>
    <w:rsid w:val="008E02C8"/>
    <w:rsid w:val="008E0AAA"/>
    <w:rsid w:val="008E3026"/>
    <w:rsid w:val="008E3E5E"/>
    <w:rsid w:val="008E3E6A"/>
    <w:rsid w:val="008E51FD"/>
    <w:rsid w:val="008E6764"/>
    <w:rsid w:val="008E6B76"/>
    <w:rsid w:val="008F2483"/>
    <w:rsid w:val="00906FFD"/>
    <w:rsid w:val="00907400"/>
    <w:rsid w:val="00912079"/>
    <w:rsid w:val="00913E18"/>
    <w:rsid w:val="00917F8E"/>
    <w:rsid w:val="00920106"/>
    <w:rsid w:val="009332F5"/>
    <w:rsid w:val="00934638"/>
    <w:rsid w:val="009406FC"/>
    <w:rsid w:val="00940F37"/>
    <w:rsid w:val="00942591"/>
    <w:rsid w:val="00942DF1"/>
    <w:rsid w:val="00945C47"/>
    <w:rsid w:val="00947541"/>
    <w:rsid w:val="00961F62"/>
    <w:rsid w:val="009673FC"/>
    <w:rsid w:val="00973A0E"/>
    <w:rsid w:val="00974E62"/>
    <w:rsid w:val="00975C06"/>
    <w:rsid w:val="0097716A"/>
    <w:rsid w:val="00991C3D"/>
    <w:rsid w:val="00993277"/>
    <w:rsid w:val="009A2D98"/>
    <w:rsid w:val="009A554B"/>
    <w:rsid w:val="009A6831"/>
    <w:rsid w:val="009A6C3B"/>
    <w:rsid w:val="009B1D14"/>
    <w:rsid w:val="009B3487"/>
    <w:rsid w:val="009C06AE"/>
    <w:rsid w:val="009C0DC5"/>
    <w:rsid w:val="009C2BE7"/>
    <w:rsid w:val="009C4756"/>
    <w:rsid w:val="009C6B46"/>
    <w:rsid w:val="009C6CDA"/>
    <w:rsid w:val="009D2350"/>
    <w:rsid w:val="009D5597"/>
    <w:rsid w:val="009E0229"/>
    <w:rsid w:val="009E16E0"/>
    <w:rsid w:val="009E5F47"/>
    <w:rsid w:val="009F06DB"/>
    <w:rsid w:val="009F258A"/>
    <w:rsid w:val="009F4D61"/>
    <w:rsid w:val="00A01015"/>
    <w:rsid w:val="00A04F89"/>
    <w:rsid w:val="00A05443"/>
    <w:rsid w:val="00A07551"/>
    <w:rsid w:val="00A14750"/>
    <w:rsid w:val="00A15ED1"/>
    <w:rsid w:val="00A16333"/>
    <w:rsid w:val="00A21E00"/>
    <w:rsid w:val="00A21E82"/>
    <w:rsid w:val="00A22C80"/>
    <w:rsid w:val="00A24099"/>
    <w:rsid w:val="00A34E5E"/>
    <w:rsid w:val="00A353AF"/>
    <w:rsid w:val="00A37D62"/>
    <w:rsid w:val="00A40CC4"/>
    <w:rsid w:val="00A45ED1"/>
    <w:rsid w:val="00A54B79"/>
    <w:rsid w:val="00A620F7"/>
    <w:rsid w:val="00A635D1"/>
    <w:rsid w:val="00A65238"/>
    <w:rsid w:val="00A701F6"/>
    <w:rsid w:val="00A7602B"/>
    <w:rsid w:val="00A77D7B"/>
    <w:rsid w:val="00A92C5B"/>
    <w:rsid w:val="00AA0D12"/>
    <w:rsid w:val="00AA200B"/>
    <w:rsid w:val="00AA2EBC"/>
    <w:rsid w:val="00AA3570"/>
    <w:rsid w:val="00AB0DC2"/>
    <w:rsid w:val="00AB2FCF"/>
    <w:rsid w:val="00AB387F"/>
    <w:rsid w:val="00AC3428"/>
    <w:rsid w:val="00AC3FA1"/>
    <w:rsid w:val="00AC7590"/>
    <w:rsid w:val="00AC7E38"/>
    <w:rsid w:val="00AD1440"/>
    <w:rsid w:val="00AD5858"/>
    <w:rsid w:val="00AD7F2F"/>
    <w:rsid w:val="00AE1B93"/>
    <w:rsid w:val="00AE2701"/>
    <w:rsid w:val="00AE6624"/>
    <w:rsid w:val="00AE6FCE"/>
    <w:rsid w:val="00AF7A93"/>
    <w:rsid w:val="00B03D08"/>
    <w:rsid w:val="00B05A1D"/>
    <w:rsid w:val="00B07A48"/>
    <w:rsid w:val="00B07DE4"/>
    <w:rsid w:val="00B12CA9"/>
    <w:rsid w:val="00B15E79"/>
    <w:rsid w:val="00B1748D"/>
    <w:rsid w:val="00B200A0"/>
    <w:rsid w:val="00B21A25"/>
    <w:rsid w:val="00B31F46"/>
    <w:rsid w:val="00B33B6C"/>
    <w:rsid w:val="00B35228"/>
    <w:rsid w:val="00B37D72"/>
    <w:rsid w:val="00B422EE"/>
    <w:rsid w:val="00B47925"/>
    <w:rsid w:val="00B517AC"/>
    <w:rsid w:val="00B52130"/>
    <w:rsid w:val="00B53250"/>
    <w:rsid w:val="00B54B9C"/>
    <w:rsid w:val="00B564AA"/>
    <w:rsid w:val="00B77413"/>
    <w:rsid w:val="00B91876"/>
    <w:rsid w:val="00B974C6"/>
    <w:rsid w:val="00BA0908"/>
    <w:rsid w:val="00BA2C30"/>
    <w:rsid w:val="00BC019A"/>
    <w:rsid w:val="00BC190D"/>
    <w:rsid w:val="00BC53C7"/>
    <w:rsid w:val="00BD2D2C"/>
    <w:rsid w:val="00BD3BAA"/>
    <w:rsid w:val="00BD4AA6"/>
    <w:rsid w:val="00BD78B9"/>
    <w:rsid w:val="00BE312F"/>
    <w:rsid w:val="00BE6D81"/>
    <w:rsid w:val="00BF0A03"/>
    <w:rsid w:val="00BF143B"/>
    <w:rsid w:val="00BF2208"/>
    <w:rsid w:val="00BF345C"/>
    <w:rsid w:val="00C031AD"/>
    <w:rsid w:val="00C03555"/>
    <w:rsid w:val="00C040C6"/>
    <w:rsid w:val="00C05AE0"/>
    <w:rsid w:val="00C06F08"/>
    <w:rsid w:val="00C07460"/>
    <w:rsid w:val="00C11138"/>
    <w:rsid w:val="00C22AE9"/>
    <w:rsid w:val="00C239B0"/>
    <w:rsid w:val="00C250CD"/>
    <w:rsid w:val="00C4104D"/>
    <w:rsid w:val="00C42F4F"/>
    <w:rsid w:val="00C448BB"/>
    <w:rsid w:val="00C47E8D"/>
    <w:rsid w:val="00C52509"/>
    <w:rsid w:val="00C52966"/>
    <w:rsid w:val="00C54946"/>
    <w:rsid w:val="00C62558"/>
    <w:rsid w:val="00C625C3"/>
    <w:rsid w:val="00C635C9"/>
    <w:rsid w:val="00C75F3E"/>
    <w:rsid w:val="00C8202B"/>
    <w:rsid w:val="00C84138"/>
    <w:rsid w:val="00C955AF"/>
    <w:rsid w:val="00C97903"/>
    <w:rsid w:val="00C97C82"/>
    <w:rsid w:val="00CA377B"/>
    <w:rsid w:val="00CA4677"/>
    <w:rsid w:val="00CA4BA1"/>
    <w:rsid w:val="00CB2C88"/>
    <w:rsid w:val="00CB336E"/>
    <w:rsid w:val="00CB5E6A"/>
    <w:rsid w:val="00CC6416"/>
    <w:rsid w:val="00CC74A2"/>
    <w:rsid w:val="00CC7602"/>
    <w:rsid w:val="00CD6102"/>
    <w:rsid w:val="00CD6A8A"/>
    <w:rsid w:val="00CD708B"/>
    <w:rsid w:val="00CE3EFE"/>
    <w:rsid w:val="00CF1C5F"/>
    <w:rsid w:val="00D06206"/>
    <w:rsid w:val="00D10F61"/>
    <w:rsid w:val="00D11069"/>
    <w:rsid w:val="00D136B6"/>
    <w:rsid w:val="00D21AC8"/>
    <w:rsid w:val="00D26590"/>
    <w:rsid w:val="00D37567"/>
    <w:rsid w:val="00D37765"/>
    <w:rsid w:val="00D401BF"/>
    <w:rsid w:val="00D4720A"/>
    <w:rsid w:val="00D4787A"/>
    <w:rsid w:val="00D50020"/>
    <w:rsid w:val="00D52379"/>
    <w:rsid w:val="00D526BE"/>
    <w:rsid w:val="00D55FF5"/>
    <w:rsid w:val="00D5772F"/>
    <w:rsid w:val="00D67978"/>
    <w:rsid w:val="00D70946"/>
    <w:rsid w:val="00D70D36"/>
    <w:rsid w:val="00D81480"/>
    <w:rsid w:val="00D828D9"/>
    <w:rsid w:val="00D85E9F"/>
    <w:rsid w:val="00D87B3D"/>
    <w:rsid w:val="00D87E9F"/>
    <w:rsid w:val="00D92CF6"/>
    <w:rsid w:val="00D9309E"/>
    <w:rsid w:val="00D9428A"/>
    <w:rsid w:val="00D96373"/>
    <w:rsid w:val="00DA0AF9"/>
    <w:rsid w:val="00DA5B18"/>
    <w:rsid w:val="00DA68AD"/>
    <w:rsid w:val="00DA735C"/>
    <w:rsid w:val="00DB2B1B"/>
    <w:rsid w:val="00DB3D77"/>
    <w:rsid w:val="00DC4888"/>
    <w:rsid w:val="00DC608B"/>
    <w:rsid w:val="00DC6270"/>
    <w:rsid w:val="00DC7906"/>
    <w:rsid w:val="00DD49CC"/>
    <w:rsid w:val="00DD5767"/>
    <w:rsid w:val="00DE1227"/>
    <w:rsid w:val="00DE317D"/>
    <w:rsid w:val="00DE587D"/>
    <w:rsid w:val="00DE76F2"/>
    <w:rsid w:val="00E03116"/>
    <w:rsid w:val="00E041E1"/>
    <w:rsid w:val="00E06539"/>
    <w:rsid w:val="00E11B89"/>
    <w:rsid w:val="00E12C1F"/>
    <w:rsid w:val="00E26F63"/>
    <w:rsid w:val="00E30C12"/>
    <w:rsid w:val="00E332DF"/>
    <w:rsid w:val="00E36149"/>
    <w:rsid w:val="00E4033D"/>
    <w:rsid w:val="00E4677F"/>
    <w:rsid w:val="00E503BE"/>
    <w:rsid w:val="00E5727F"/>
    <w:rsid w:val="00E574EF"/>
    <w:rsid w:val="00E61218"/>
    <w:rsid w:val="00E64D0C"/>
    <w:rsid w:val="00E70F88"/>
    <w:rsid w:val="00E71994"/>
    <w:rsid w:val="00E812EA"/>
    <w:rsid w:val="00E84FC5"/>
    <w:rsid w:val="00E8523F"/>
    <w:rsid w:val="00E95597"/>
    <w:rsid w:val="00E95DC1"/>
    <w:rsid w:val="00E962F6"/>
    <w:rsid w:val="00EA2485"/>
    <w:rsid w:val="00EC365F"/>
    <w:rsid w:val="00ED280D"/>
    <w:rsid w:val="00ED7ECF"/>
    <w:rsid w:val="00EE1D69"/>
    <w:rsid w:val="00EE3EFF"/>
    <w:rsid w:val="00F03856"/>
    <w:rsid w:val="00F068F2"/>
    <w:rsid w:val="00F072ED"/>
    <w:rsid w:val="00F11200"/>
    <w:rsid w:val="00F11C5C"/>
    <w:rsid w:val="00F11E6C"/>
    <w:rsid w:val="00F1227C"/>
    <w:rsid w:val="00F1453B"/>
    <w:rsid w:val="00F203FB"/>
    <w:rsid w:val="00F24EB3"/>
    <w:rsid w:val="00F26C95"/>
    <w:rsid w:val="00F33ED5"/>
    <w:rsid w:val="00F350C4"/>
    <w:rsid w:val="00F374BB"/>
    <w:rsid w:val="00F528B3"/>
    <w:rsid w:val="00F5378A"/>
    <w:rsid w:val="00F55D5A"/>
    <w:rsid w:val="00F617B6"/>
    <w:rsid w:val="00F65E16"/>
    <w:rsid w:val="00F7318B"/>
    <w:rsid w:val="00F76E61"/>
    <w:rsid w:val="00F80377"/>
    <w:rsid w:val="00F8735B"/>
    <w:rsid w:val="00FA013E"/>
    <w:rsid w:val="00FA13A0"/>
    <w:rsid w:val="00FA31B3"/>
    <w:rsid w:val="00FB3CAB"/>
    <w:rsid w:val="00FB3D04"/>
    <w:rsid w:val="00FB423A"/>
    <w:rsid w:val="00FB5A99"/>
    <w:rsid w:val="00FD0269"/>
    <w:rsid w:val="00FD7842"/>
    <w:rsid w:val="00FE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236735D"/>
  <w15:chartTrackingRefBased/>
  <w15:docId w15:val="{A93BF63C-C4BD-43EE-B65B-267C92B3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>
      <w:pPr>
        <w:spacing w:after="120" w:line="360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/>
    <w:lsdException w:name="Hyperlink" w:uiPriority="99"/>
    <w:lsdException w:name="Emphasis" w:uiPriority="20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rsid w:val="00C97C82"/>
    <w:pPr>
      <w:spacing w:before="240" w:after="360"/>
      <w:ind w:right="284"/>
    </w:pPr>
    <w:rPr>
      <w:rFonts w:ascii="Arial" w:hAnsi="Arial"/>
      <w:sz w:val="24"/>
      <w:lang w:eastAsia="en-US"/>
    </w:rPr>
  </w:style>
  <w:style w:type="paragraph" w:styleId="Otsikko1">
    <w:name w:val="heading 1"/>
    <w:next w:val="BodyText"/>
    <w:link w:val="Otsikko1Char"/>
    <w:qFormat/>
    <w:rsid w:val="00744143"/>
    <w:pPr>
      <w:pageBreakBefore/>
      <w:numPr>
        <w:numId w:val="2"/>
      </w:numPr>
      <w:spacing w:before="600" w:after="160"/>
      <w:outlineLvl w:val="0"/>
    </w:pPr>
    <w:rPr>
      <w:rFonts w:ascii="Arial" w:hAnsi="Arial"/>
      <w:b/>
      <w:color w:val="1E1E1E" w:themeColor="text1"/>
      <w:sz w:val="28"/>
      <w:lang w:eastAsia="en-US"/>
    </w:rPr>
  </w:style>
  <w:style w:type="paragraph" w:styleId="Otsikko2">
    <w:name w:val="heading 2"/>
    <w:basedOn w:val="Normaali"/>
    <w:next w:val="BodyText"/>
    <w:link w:val="Otsikko2Char"/>
    <w:qFormat/>
    <w:rsid w:val="00BC190D"/>
    <w:pPr>
      <w:keepNext/>
      <w:numPr>
        <w:ilvl w:val="1"/>
        <w:numId w:val="2"/>
      </w:numPr>
      <w:spacing w:before="600" w:after="160"/>
      <w:outlineLvl w:val="1"/>
    </w:pPr>
    <w:rPr>
      <w:b/>
      <w:color w:val="1E1E1E" w:themeColor="text1"/>
      <w:szCs w:val="28"/>
    </w:rPr>
  </w:style>
  <w:style w:type="paragraph" w:styleId="Otsikko3">
    <w:name w:val="heading 3"/>
    <w:basedOn w:val="Otsikko2"/>
    <w:next w:val="BodyText"/>
    <w:link w:val="Otsikko3Char"/>
    <w:autoRedefine/>
    <w:unhideWhenUsed/>
    <w:qFormat/>
    <w:rsid w:val="00C03555"/>
    <w:pPr>
      <w:numPr>
        <w:ilvl w:val="2"/>
      </w:numPr>
      <w:outlineLvl w:val="2"/>
    </w:pPr>
    <w:rPr>
      <w:color w:val="auto"/>
      <w:szCs w:val="22"/>
      <w:lang w:val="en-US"/>
    </w:rPr>
  </w:style>
  <w:style w:type="paragraph" w:styleId="Otsikko4">
    <w:name w:val="heading 4"/>
    <w:basedOn w:val="Otsikko3"/>
    <w:next w:val="Normaali"/>
    <w:link w:val="Otsikko4Char"/>
    <w:autoRedefine/>
    <w:unhideWhenUsed/>
    <w:rsid w:val="00C97C82"/>
    <w:pPr>
      <w:numPr>
        <w:ilvl w:val="3"/>
      </w:numPr>
      <w:ind w:left="862" w:hanging="862"/>
      <w:outlineLvl w:val="3"/>
    </w:pPr>
    <w:rPr>
      <w:szCs w:val="24"/>
    </w:rPr>
  </w:style>
  <w:style w:type="paragraph" w:styleId="Otsikko5">
    <w:name w:val="heading 5"/>
    <w:basedOn w:val="Normaali"/>
    <w:next w:val="Normaali"/>
    <w:link w:val="Otsikko5Char"/>
    <w:unhideWhenUsed/>
    <w:rsid w:val="00C97C82"/>
    <w:pPr>
      <w:numPr>
        <w:ilvl w:val="4"/>
        <w:numId w:val="2"/>
      </w:numPr>
      <w:spacing w:before="600" w:after="160"/>
      <w:outlineLvl w:val="4"/>
    </w:pPr>
    <w:rPr>
      <w:color w:val="201751"/>
      <w:sz w:val="22"/>
      <w:szCs w:val="22"/>
    </w:rPr>
  </w:style>
  <w:style w:type="paragraph" w:styleId="Otsikko6">
    <w:name w:val="heading 6"/>
    <w:basedOn w:val="Normaali"/>
    <w:next w:val="Normaali"/>
    <w:link w:val="Otsikko6Char"/>
    <w:unhideWhenUsed/>
    <w:rsid w:val="003C513C"/>
    <w:pPr>
      <w:keepNext/>
      <w:keepLines/>
      <w:numPr>
        <w:ilvl w:val="5"/>
        <w:numId w:val="2"/>
      </w:numPr>
      <w:spacing w:before="600" w:after="160"/>
      <w:outlineLvl w:val="5"/>
    </w:pPr>
    <w:rPr>
      <w:rFonts w:asciiTheme="majorHAnsi" w:eastAsiaTheme="majorEastAsia" w:hAnsiTheme="majorHAnsi" w:cstheme="majorBidi"/>
      <w:color w:val="0F0B28" w:themeColor="accent1" w:themeShade="7F"/>
    </w:rPr>
  </w:style>
  <w:style w:type="paragraph" w:styleId="Otsikko7">
    <w:name w:val="heading 7"/>
    <w:basedOn w:val="Normaali"/>
    <w:next w:val="Normaali"/>
    <w:link w:val="Otsikko7Char"/>
    <w:semiHidden/>
    <w:unhideWhenUsed/>
    <w:rsid w:val="003C513C"/>
    <w:pPr>
      <w:keepNext/>
      <w:keepLines/>
      <w:numPr>
        <w:ilvl w:val="6"/>
        <w:numId w:val="2"/>
      </w:numPr>
      <w:spacing w:before="600" w:after="160"/>
      <w:outlineLvl w:val="6"/>
    </w:pPr>
    <w:rPr>
      <w:rFonts w:asciiTheme="majorHAnsi" w:eastAsiaTheme="majorEastAsia" w:hAnsiTheme="majorHAnsi" w:cstheme="majorBidi"/>
      <w:i/>
      <w:iCs/>
      <w:color w:val="0F0B28" w:themeColor="accent1" w:themeShade="7F"/>
    </w:rPr>
  </w:style>
  <w:style w:type="paragraph" w:styleId="Otsikko8">
    <w:name w:val="heading 8"/>
    <w:basedOn w:val="Normaali"/>
    <w:next w:val="Normaali"/>
    <w:link w:val="Otsikko8Char"/>
    <w:semiHidden/>
    <w:unhideWhenUsed/>
    <w:qFormat/>
    <w:rsid w:val="00B21A2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404040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semiHidden/>
    <w:unhideWhenUsed/>
    <w:qFormat/>
    <w:rsid w:val="00B21A2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Alatunniste">
    <w:name w:val="footer"/>
    <w:basedOn w:val="Normaali"/>
    <w:link w:val="AlatunnisteChar"/>
    <w:rsid w:val="00CC7602"/>
    <w:pPr>
      <w:ind w:right="360"/>
    </w:pPr>
    <w:rPr>
      <w:sz w:val="20"/>
    </w:rPr>
  </w:style>
  <w:style w:type="character" w:customStyle="1" w:styleId="Otsikko2Char">
    <w:name w:val="Otsikko 2 Char"/>
    <w:basedOn w:val="Kappaleenoletusfontti"/>
    <w:link w:val="Otsikko2"/>
    <w:rsid w:val="00BC190D"/>
    <w:rPr>
      <w:rFonts w:ascii="Arial" w:hAnsi="Arial"/>
      <w:b/>
      <w:color w:val="1E1E1E" w:themeColor="text1"/>
      <w:sz w:val="24"/>
      <w:szCs w:val="28"/>
      <w:lang w:eastAsia="en-US"/>
    </w:rPr>
  </w:style>
  <w:style w:type="paragraph" w:styleId="Yltunniste">
    <w:name w:val="header"/>
    <w:aliases w:val="Ylätunniste Seamk"/>
    <w:basedOn w:val="Alatunniste"/>
    <w:link w:val="YltunnisteChar"/>
    <w:rsid w:val="00AE1B93"/>
    <w:pPr>
      <w:tabs>
        <w:tab w:val="left" w:pos="3119"/>
      </w:tabs>
      <w:ind w:right="0"/>
    </w:pPr>
    <w:rPr>
      <w:noProof/>
      <w:sz w:val="24"/>
    </w:rPr>
  </w:style>
  <w:style w:type="character" w:customStyle="1" w:styleId="AlatunnisteChar">
    <w:name w:val="Alatunniste Char"/>
    <w:basedOn w:val="Kappaleenoletusfontti"/>
    <w:link w:val="Alatunniste"/>
    <w:rsid w:val="00CC7602"/>
    <w:rPr>
      <w:rFonts w:ascii="Arial" w:hAnsi="Arial"/>
      <w:lang w:eastAsia="en-US"/>
    </w:rPr>
  </w:style>
  <w:style w:type="character" w:styleId="Hyperlinkki">
    <w:name w:val="Hyperlink"/>
    <w:basedOn w:val="Kappaleenoletusfontti"/>
    <w:uiPriority w:val="99"/>
    <w:unhideWhenUsed/>
    <w:rsid w:val="002F4D9C"/>
    <w:rPr>
      <w:color w:val="0563C1"/>
      <w:u w:val="single"/>
    </w:rPr>
  </w:style>
  <w:style w:type="paragraph" w:customStyle="1" w:styleId="Nimilehdenalaotsikko">
    <w:name w:val="Nimiölehden alaotsikko"/>
    <w:basedOn w:val="Eivli"/>
    <w:autoRedefine/>
    <w:rsid w:val="003568E5"/>
    <w:pPr>
      <w:spacing w:before="220" w:after="0"/>
    </w:pPr>
    <w:rPr>
      <w:b/>
      <w:caps/>
      <w:color w:val="1E1E1E" w:themeColor="text1"/>
      <w:sz w:val="28"/>
      <w:szCs w:val="28"/>
    </w:rPr>
  </w:style>
  <w:style w:type="character" w:customStyle="1" w:styleId="Otsikko3Char">
    <w:name w:val="Otsikko 3 Char"/>
    <w:basedOn w:val="Kappaleenoletusfontti"/>
    <w:link w:val="Otsikko3"/>
    <w:rsid w:val="00C03555"/>
    <w:rPr>
      <w:rFonts w:ascii="Arial" w:hAnsi="Arial"/>
      <w:b/>
      <w:sz w:val="24"/>
      <w:szCs w:val="22"/>
      <w:lang w:val="en-US" w:eastAsia="en-US"/>
    </w:rPr>
  </w:style>
  <w:style w:type="character" w:styleId="Ratkaisematonmaininta">
    <w:name w:val="Unresolved Mention"/>
    <w:basedOn w:val="Kappaleenoletusfontti"/>
    <w:uiPriority w:val="99"/>
    <w:semiHidden/>
    <w:unhideWhenUsed/>
    <w:rsid w:val="00D26590"/>
    <w:rPr>
      <w:color w:val="605E5C"/>
      <w:shd w:val="clear" w:color="auto" w:fill="E1DFDD"/>
    </w:rPr>
  </w:style>
  <w:style w:type="paragraph" w:customStyle="1" w:styleId="Taulukko-otsikko">
    <w:name w:val="Taulukko-otsikko"/>
    <w:basedOn w:val="Normaali"/>
    <w:rsid w:val="00883AC4"/>
    <w:rPr>
      <w:b/>
    </w:rPr>
  </w:style>
  <w:style w:type="character" w:styleId="AvattuHyperlinkki">
    <w:name w:val="FollowedHyperlink"/>
    <w:basedOn w:val="Kappaleenoletusfontti"/>
    <w:rsid w:val="002F4D9C"/>
    <w:rPr>
      <w:color w:val="954F72"/>
      <w:u w:val="single"/>
    </w:rPr>
  </w:style>
  <w:style w:type="paragraph" w:customStyle="1" w:styleId="SelitetekstiSeamk">
    <w:name w:val="Seliteteksti Seamk"/>
    <w:basedOn w:val="Normaali"/>
    <w:rsid w:val="00B517AC"/>
    <w:pPr>
      <w:jc w:val="center"/>
    </w:pPr>
  </w:style>
  <w:style w:type="character" w:customStyle="1" w:styleId="Otsikko4Char">
    <w:name w:val="Otsikko 4 Char"/>
    <w:basedOn w:val="Kappaleenoletusfontti"/>
    <w:link w:val="Otsikko4"/>
    <w:rsid w:val="00C97C82"/>
    <w:rPr>
      <w:rFonts w:ascii="Arial" w:hAnsi="Arial"/>
      <w:b/>
      <w:sz w:val="24"/>
      <w:szCs w:val="24"/>
      <w:lang w:val="en-US" w:eastAsia="en-US"/>
    </w:rPr>
  </w:style>
  <w:style w:type="character" w:styleId="Sivunumero">
    <w:name w:val="page number"/>
    <w:basedOn w:val="Kappaleenoletusfontti"/>
    <w:rsid w:val="00DC608B"/>
    <w:rPr>
      <w:sz w:val="20"/>
    </w:rPr>
  </w:style>
  <w:style w:type="paragraph" w:styleId="Eivli">
    <w:name w:val="No Spacing"/>
    <w:aliases w:val="Nimiölehden otsikko"/>
    <w:link w:val="EivliChar"/>
    <w:autoRedefine/>
    <w:uiPriority w:val="1"/>
    <w:rsid w:val="00B52130"/>
    <w:pPr>
      <w:spacing w:before="1540" w:after="240"/>
      <w:jc w:val="center"/>
    </w:pPr>
    <w:rPr>
      <w:rFonts w:ascii="Arial" w:eastAsiaTheme="minorEastAsia" w:hAnsi="Arial" w:cs="Times New Roman (Leipäteksti, m"/>
      <w:sz w:val="72"/>
      <w:szCs w:val="22"/>
      <w:lang w:eastAsia="zh-CN"/>
    </w:rPr>
  </w:style>
  <w:style w:type="character" w:customStyle="1" w:styleId="EivliChar">
    <w:name w:val="Ei väliä Char"/>
    <w:aliases w:val="Nimiölehden otsikko Char"/>
    <w:basedOn w:val="Kappaleenoletusfontti"/>
    <w:link w:val="Eivli"/>
    <w:uiPriority w:val="1"/>
    <w:rsid w:val="00B52130"/>
    <w:rPr>
      <w:rFonts w:ascii="Arial" w:eastAsiaTheme="minorEastAsia" w:hAnsi="Arial" w:cs="Times New Roman (Leipäteksti, m"/>
      <w:sz w:val="72"/>
      <w:szCs w:val="22"/>
      <w:lang w:eastAsia="zh-CN"/>
    </w:rPr>
  </w:style>
  <w:style w:type="character" w:customStyle="1" w:styleId="Otsikko1Char">
    <w:name w:val="Otsikko 1 Char"/>
    <w:basedOn w:val="Kappaleenoletusfontti"/>
    <w:link w:val="Otsikko1"/>
    <w:rsid w:val="00744143"/>
    <w:rPr>
      <w:rFonts w:ascii="Arial" w:hAnsi="Arial"/>
      <w:b/>
      <w:color w:val="1E1E1E" w:themeColor="text1"/>
      <w:sz w:val="28"/>
      <w:lang w:eastAsia="en-US"/>
    </w:rPr>
  </w:style>
  <w:style w:type="paragraph" w:styleId="Sisllysluettelonotsikko">
    <w:name w:val="TOC Heading"/>
    <w:basedOn w:val="Otsikko1"/>
    <w:next w:val="Normaali"/>
    <w:uiPriority w:val="39"/>
    <w:unhideWhenUsed/>
    <w:rsid w:val="0022015D"/>
    <w:pPr>
      <w:numPr>
        <w:numId w:val="0"/>
      </w:numPr>
      <w:spacing w:before="480" w:line="276" w:lineRule="auto"/>
      <w:outlineLvl w:val="9"/>
    </w:pPr>
    <w:rPr>
      <w:b w:val="0"/>
      <w:bCs/>
      <w:szCs w:val="28"/>
      <w:lang w:eastAsia="fi-FI"/>
    </w:rPr>
  </w:style>
  <w:style w:type="paragraph" w:styleId="Sisluet1">
    <w:name w:val="toc 1"/>
    <w:aliases w:val="taso 1"/>
    <w:next w:val="Normaali"/>
    <w:uiPriority w:val="39"/>
    <w:unhideWhenUsed/>
    <w:rsid w:val="00744143"/>
    <w:pPr>
      <w:tabs>
        <w:tab w:val="left" w:pos="340"/>
        <w:tab w:val="right" w:leader="dot" w:pos="9911"/>
      </w:tabs>
      <w:spacing w:before="160" w:after="160" w:line="240" w:lineRule="auto"/>
      <w:ind w:left="340" w:hanging="340"/>
    </w:pPr>
    <w:rPr>
      <w:rFonts w:ascii="Arial" w:hAnsi="Arial"/>
      <w:bCs/>
      <w:color w:val="1E1E1E" w:themeColor="text1"/>
      <w:sz w:val="28"/>
      <w:lang w:eastAsia="en-US"/>
    </w:rPr>
  </w:style>
  <w:style w:type="paragraph" w:styleId="Sisluet2">
    <w:name w:val="toc 2"/>
    <w:aliases w:val="taso 2"/>
    <w:basedOn w:val="Normaali"/>
    <w:next w:val="Normaali"/>
    <w:autoRedefine/>
    <w:uiPriority w:val="39"/>
    <w:unhideWhenUsed/>
    <w:rsid w:val="007B1CD5"/>
    <w:pPr>
      <w:tabs>
        <w:tab w:val="left" w:pos="1077"/>
        <w:tab w:val="right" w:leader="dot" w:pos="9911"/>
      </w:tabs>
      <w:spacing w:before="160" w:after="160" w:line="240" w:lineRule="auto"/>
      <w:ind w:left="1077" w:right="0" w:hanging="737"/>
    </w:pPr>
  </w:style>
  <w:style w:type="paragraph" w:styleId="Sisluet3">
    <w:name w:val="toc 3"/>
    <w:aliases w:val="taso 3"/>
    <w:basedOn w:val="Normaali"/>
    <w:next w:val="Normaali"/>
    <w:autoRedefine/>
    <w:uiPriority w:val="39"/>
    <w:unhideWhenUsed/>
    <w:rsid w:val="00392391"/>
    <w:pPr>
      <w:tabs>
        <w:tab w:val="left" w:pos="1871"/>
        <w:tab w:val="right" w:leader="dot" w:pos="9911"/>
      </w:tabs>
      <w:spacing w:before="160" w:after="160" w:line="240" w:lineRule="auto"/>
      <w:ind w:left="1871" w:right="0" w:hanging="794"/>
    </w:pPr>
    <w:rPr>
      <w:iCs/>
    </w:rPr>
  </w:style>
  <w:style w:type="paragraph" w:styleId="Sisluet4">
    <w:name w:val="toc 4"/>
    <w:aliases w:val="taso 4"/>
    <w:basedOn w:val="Normaali"/>
    <w:next w:val="Normaali"/>
    <w:autoRedefine/>
    <w:uiPriority w:val="39"/>
    <w:unhideWhenUsed/>
    <w:rsid w:val="00825418"/>
    <w:pPr>
      <w:spacing w:after="240" w:line="240" w:lineRule="auto"/>
    </w:pPr>
    <w:rPr>
      <w:sz w:val="22"/>
    </w:rPr>
  </w:style>
  <w:style w:type="paragraph" w:customStyle="1" w:styleId="Taulukko-sislt">
    <w:name w:val="Taulukko-sisältö"/>
    <w:basedOn w:val="Normaali"/>
    <w:rsid w:val="00883AC4"/>
  </w:style>
  <w:style w:type="character" w:customStyle="1" w:styleId="Otsikko5Char">
    <w:name w:val="Otsikko 5 Char"/>
    <w:basedOn w:val="Kappaleenoletusfontti"/>
    <w:link w:val="Otsikko5"/>
    <w:rsid w:val="00C97C82"/>
    <w:rPr>
      <w:rFonts w:ascii="Arial" w:hAnsi="Arial"/>
      <w:color w:val="201751"/>
      <w:sz w:val="22"/>
      <w:szCs w:val="22"/>
      <w:lang w:eastAsia="en-US"/>
    </w:rPr>
  </w:style>
  <w:style w:type="character" w:customStyle="1" w:styleId="Otsikko6Char">
    <w:name w:val="Otsikko 6 Char"/>
    <w:basedOn w:val="Kappaleenoletusfontti"/>
    <w:link w:val="Otsikko6"/>
    <w:rsid w:val="003C513C"/>
    <w:rPr>
      <w:rFonts w:asciiTheme="majorHAnsi" w:eastAsiaTheme="majorEastAsia" w:hAnsiTheme="majorHAnsi" w:cstheme="majorBidi"/>
      <w:color w:val="0F0B28" w:themeColor="accent1" w:themeShade="7F"/>
      <w:sz w:val="24"/>
      <w:lang w:eastAsia="en-US"/>
    </w:rPr>
  </w:style>
  <w:style w:type="paragraph" w:styleId="Sisluet5">
    <w:name w:val="toc 5"/>
    <w:aliases w:val="taso 5"/>
    <w:basedOn w:val="Normaali"/>
    <w:next w:val="Normaali"/>
    <w:autoRedefine/>
    <w:uiPriority w:val="39"/>
    <w:unhideWhenUsed/>
    <w:rsid w:val="00825418"/>
    <w:pPr>
      <w:tabs>
        <w:tab w:val="left" w:pos="1096"/>
        <w:tab w:val="right" w:leader="dot" w:pos="9913"/>
      </w:tabs>
      <w:spacing w:after="240" w:line="240" w:lineRule="auto"/>
    </w:pPr>
    <w:rPr>
      <w:sz w:val="22"/>
    </w:rPr>
  </w:style>
  <w:style w:type="character" w:customStyle="1" w:styleId="Otsikko7Char">
    <w:name w:val="Otsikko 7 Char"/>
    <w:basedOn w:val="Kappaleenoletusfontti"/>
    <w:link w:val="Otsikko7"/>
    <w:semiHidden/>
    <w:rsid w:val="003C513C"/>
    <w:rPr>
      <w:rFonts w:asciiTheme="majorHAnsi" w:eastAsiaTheme="majorEastAsia" w:hAnsiTheme="majorHAnsi" w:cstheme="majorBidi"/>
      <w:i/>
      <w:iCs/>
      <w:color w:val="0F0B28" w:themeColor="accent1" w:themeShade="7F"/>
      <w:sz w:val="24"/>
      <w:lang w:eastAsia="en-US"/>
    </w:rPr>
  </w:style>
  <w:style w:type="character" w:customStyle="1" w:styleId="Otsikko8Char">
    <w:name w:val="Otsikko 8 Char"/>
    <w:basedOn w:val="Kappaleenoletusfontti"/>
    <w:link w:val="Otsikko8"/>
    <w:semiHidden/>
    <w:rsid w:val="00B21A25"/>
    <w:rPr>
      <w:rFonts w:asciiTheme="majorHAnsi" w:eastAsiaTheme="majorEastAsia" w:hAnsiTheme="majorHAnsi" w:cstheme="majorBidi"/>
      <w:color w:val="404040" w:themeColor="text1" w:themeTint="D8"/>
      <w:sz w:val="21"/>
      <w:szCs w:val="21"/>
      <w:lang w:eastAsia="en-US"/>
    </w:rPr>
  </w:style>
  <w:style w:type="character" w:customStyle="1" w:styleId="Otsikko9Char">
    <w:name w:val="Otsikko 9 Char"/>
    <w:basedOn w:val="Kappaleenoletusfontti"/>
    <w:link w:val="Otsikko9"/>
    <w:semiHidden/>
    <w:rsid w:val="00B21A25"/>
    <w:rPr>
      <w:rFonts w:asciiTheme="majorHAnsi" w:eastAsiaTheme="majorEastAsia" w:hAnsiTheme="majorHAnsi" w:cstheme="majorBidi"/>
      <w:i/>
      <w:iCs/>
      <w:color w:val="404040" w:themeColor="text1" w:themeTint="D8"/>
      <w:sz w:val="21"/>
      <w:szCs w:val="21"/>
      <w:lang w:eastAsia="en-US"/>
    </w:rPr>
  </w:style>
  <w:style w:type="paragraph" w:styleId="Sisluet6">
    <w:name w:val="toc 6"/>
    <w:basedOn w:val="Normaali"/>
    <w:next w:val="Normaali"/>
    <w:autoRedefine/>
    <w:semiHidden/>
    <w:unhideWhenUsed/>
    <w:qFormat/>
    <w:rsid w:val="00F350C4"/>
    <w:pPr>
      <w:spacing w:before="120" w:after="220"/>
    </w:pPr>
  </w:style>
  <w:style w:type="paragraph" w:styleId="Sisluet7">
    <w:name w:val="toc 7"/>
    <w:basedOn w:val="Normaali"/>
    <w:next w:val="Normaali"/>
    <w:autoRedefine/>
    <w:semiHidden/>
    <w:unhideWhenUsed/>
    <w:qFormat/>
    <w:rsid w:val="00F350C4"/>
    <w:pPr>
      <w:spacing w:after="100"/>
    </w:pPr>
  </w:style>
  <w:style w:type="paragraph" w:styleId="Sisluet8">
    <w:name w:val="toc 8"/>
    <w:basedOn w:val="Normaali"/>
    <w:next w:val="Normaali"/>
    <w:autoRedefine/>
    <w:semiHidden/>
    <w:unhideWhenUsed/>
    <w:qFormat/>
    <w:rsid w:val="00F350C4"/>
    <w:pPr>
      <w:spacing w:after="100"/>
    </w:pPr>
  </w:style>
  <w:style w:type="paragraph" w:styleId="Sisluet9">
    <w:name w:val="toc 9"/>
    <w:basedOn w:val="Normaali"/>
    <w:next w:val="Normaali"/>
    <w:autoRedefine/>
    <w:semiHidden/>
    <w:unhideWhenUsed/>
    <w:qFormat/>
    <w:rsid w:val="00F350C4"/>
    <w:pPr>
      <w:spacing w:after="100"/>
    </w:pPr>
  </w:style>
  <w:style w:type="paragraph" w:styleId="Luettelokappale">
    <w:name w:val="List Paragraph"/>
    <w:basedOn w:val="Normaali"/>
    <w:uiPriority w:val="34"/>
    <w:rsid w:val="006D07A6"/>
    <w:pPr>
      <w:numPr>
        <w:numId w:val="3"/>
      </w:numPr>
      <w:tabs>
        <w:tab w:val="left" w:pos="357"/>
      </w:tabs>
      <w:ind w:left="717"/>
      <w:contextualSpacing/>
    </w:pPr>
  </w:style>
  <w:style w:type="paragraph" w:styleId="Numeroituluettelo">
    <w:name w:val="List Number"/>
    <w:basedOn w:val="Normaali"/>
    <w:rsid w:val="006D07A6"/>
    <w:pPr>
      <w:numPr>
        <w:numId w:val="1"/>
      </w:numPr>
      <w:ind w:left="720"/>
      <w:contextualSpacing/>
    </w:pPr>
  </w:style>
  <w:style w:type="paragraph" w:customStyle="1" w:styleId="Heading0">
    <w:name w:val="Heading 0"/>
    <w:basedOn w:val="Otsikko1"/>
    <w:next w:val="Leipteksti"/>
    <w:qFormat/>
    <w:rsid w:val="007E46B5"/>
    <w:pPr>
      <w:numPr>
        <w:numId w:val="0"/>
      </w:numPr>
      <w:spacing w:before="0" w:after="480"/>
    </w:pPr>
    <w:rPr>
      <w:lang w:val="en-US"/>
    </w:rPr>
  </w:style>
  <w:style w:type="paragraph" w:customStyle="1" w:styleId="BodyText">
    <w:name w:val="BodyText"/>
    <w:basedOn w:val="Normaali"/>
    <w:link w:val="BodyTextChar"/>
    <w:qFormat/>
    <w:rsid w:val="00D136B6"/>
    <w:pPr>
      <w:ind w:right="0"/>
    </w:pPr>
    <w:rPr>
      <w:rFonts w:eastAsia="Calibri" w:cs="Arial"/>
      <w:szCs w:val="22"/>
      <w:lang w:val="en-US"/>
    </w:rPr>
  </w:style>
  <w:style w:type="paragraph" w:styleId="Leipteksti">
    <w:name w:val="Body Text"/>
    <w:basedOn w:val="Normaali"/>
    <w:link w:val="LeiptekstiChar"/>
    <w:rsid w:val="00611C2C"/>
    <w:pPr>
      <w:spacing w:after="120"/>
    </w:pPr>
  </w:style>
  <w:style w:type="character" w:customStyle="1" w:styleId="LeiptekstiChar">
    <w:name w:val="Leipäteksti Char"/>
    <w:basedOn w:val="Kappaleenoletusfontti"/>
    <w:link w:val="Leipteksti"/>
    <w:rsid w:val="00611C2C"/>
    <w:rPr>
      <w:rFonts w:ascii="Arial" w:hAnsi="Arial"/>
      <w:sz w:val="24"/>
      <w:lang w:eastAsia="en-US"/>
    </w:rPr>
  </w:style>
  <w:style w:type="paragraph" w:customStyle="1" w:styleId="ThesisAuthor">
    <w:name w:val="ThesisAuthor"/>
    <w:basedOn w:val="BodyText"/>
    <w:link w:val="ThesisAuthorChar"/>
    <w:qFormat/>
    <w:rsid w:val="00D11069"/>
    <w:pPr>
      <w:spacing w:before="3160" w:after="0"/>
      <w:jc w:val="center"/>
    </w:pPr>
    <w:rPr>
      <w:sz w:val="28"/>
    </w:rPr>
  </w:style>
  <w:style w:type="paragraph" w:customStyle="1" w:styleId="ThesisTitle">
    <w:name w:val="ThesisTitle"/>
    <w:basedOn w:val="BodyText"/>
    <w:next w:val="BodyText"/>
    <w:link w:val="ThesisTitleChar"/>
    <w:qFormat/>
    <w:rsid w:val="00CB5E6A"/>
    <w:pPr>
      <w:spacing w:before="360" w:after="480" w:line="240" w:lineRule="auto"/>
      <w:jc w:val="center"/>
    </w:pPr>
    <w:rPr>
      <w:b/>
      <w:sz w:val="36"/>
    </w:rPr>
  </w:style>
  <w:style w:type="paragraph" w:customStyle="1" w:styleId="ThesisSubTitle">
    <w:name w:val="ThesisSubTitle"/>
    <w:basedOn w:val="ThesisTitle"/>
    <w:link w:val="ThesisSubTitleChar"/>
    <w:qFormat/>
    <w:rsid w:val="00CB5E6A"/>
    <w:pPr>
      <w:spacing w:after="0"/>
    </w:pPr>
    <w:rPr>
      <w:b w:val="0"/>
      <w:sz w:val="28"/>
    </w:rPr>
  </w:style>
  <w:style w:type="character" w:customStyle="1" w:styleId="BodyTextChar">
    <w:name w:val="BodyText Char"/>
    <w:basedOn w:val="Kappaleenoletusfontti"/>
    <w:link w:val="BodyText"/>
    <w:rsid w:val="00D136B6"/>
    <w:rPr>
      <w:rFonts w:ascii="Arial" w:eastAsia="Calibri" w:hAnsi="Arial" w:cs="Arial"/>
      <w:sz w:val="24"/>
      <w:szCs w:val="22"/>
      <w:lang w:val="en-US" w:eastAsia="en-US"/>
    </w:rPr>
  </w:style>
  <w:style w:type="character" w:customStyle="1" w:styleId="ThesisTitleChar">
    <w:name w:val="ThesisTitle Char"/>
    <w:basedOn w:val="BodyTextChar"/>
    <w:link w:val="ThesisTitle"/>
    <w:rsid w:val="00CB5E6A"/>
    <w:rPr>
      <w:rFonts w:ascii="Arial" w:eastAsia="Calibri" w:hAnsi="Arial" w:cs="Arial"/>
      <w:b/>
      <w:sz w:val="36"/>
      <w:szCs w:val="22"/>
      <w:lang w:val="en-US" w:eastAsia="en-US"/>
    </w:rPr>
  </w:style>
  <w:style w:type="character" w:customStyle="1" w:styleId="ThesisSubTitleChar">
    <w:name w:val="ThesisSubTitle Char"/>
    <w:basedOn w:val="ThesisTitleChar"/>
    <w:link w:val="ThesisSubTitle"/>
    <w:rsid w:val="00CB5E6A"/>
    <w:rPr>
      <w:rFonts w:ascii="Arial" w:eastAsia="Calibri" w:hAnsi="Arial" w:cs="Arial"/>
      <w:b w:val="0"/>
      <w:sz w:val="28"/>
      <w:szCs w:val="22"/>
      <w:lang w:val="en-US" w:eastAsia="en-US"/>
    </w:rPr>
  </w:style>
  <w:style w:type="paragraph" w:customStyle="1" w:styleId="ThesisType">
    <w:name w:val="ThesisType"/>
    <w:basedOn w:val="ThesisAuthor"/>
    <w:next w:val="BodyText"/>
    <w:link w:val="ThesisTypeChar"/>
    <w:qFormat/>
    <w:rsid w:val="00CB5E6A"/>
    <w:pPr>
      <w:spacing w:before="3360" w:line="288" w:lineRule="auto"/>
    </w:pPr>
  </w:style>
  <w:style w:type="paragraph" w:customStyle="1" w:styleId="Bibliog">
    <w:name w:val="Bibliog"/>
    <w:basedOn w:val="BodyText"/>
    <w:link w:val="BibliogChar"/>
    <w:qFormat/>
    <w:rsid w:val="00384A24"/>
    <w:pPr>
      <w:spacing w:line="240" w:lineRule="auto"/>
      <w:ind w:left="340" w:hanging="340"/>
    </w:pPr>
  </w:style>
  <w:style w:type="character" w:customStyle="1" w:styleId="ThesisAuthorChar">
    <w:name w:val="ThesisAuthor Char"/>
    <w:basedOn w:val="BodyTextChar"/>
    <w:link w:val="ThesisAuthor"/>
    <w:rsid w:val="00D11069"/>
    <w:rPr>
      <w:rFonts w:ascii="Arial" w:eastAsia="Calibri" w:hAnsi="Arial" w:cs="Arial"/>
      <w:sz w:val="28"/>
      <w:szCs w:val="22"/>
      <w:lang w:val="en-US" w:eastAsia="en-US"/>
    </w:rPr>
  </w:style>
  <w:style w:type="character" w:customStyle="1" w:styleId="ThesisTypeChar">
    <w:name w:val="ThesisType Char"/>
    <w:basedOn w:val="ThesisAuthorChar"/>
    <w:link w:val="ThesisType"/>
    <w:rsid w:val="00CB5E6A"/>
    <w:rPr>
      <w:rFonts w:ascii="Arial" w:eastAsia="Calibri" w:hAnsi="Arial" w:cs="Arial"/>
      <w:sz w:val="28"/>
      <w:szCs w:val="22"/>
      <w:lang w:val="en-US" w:eastAsia="en-US"/>
    </w:rPr>
  </w:style>
  <w:style w:type="paragraph" w:customStyle="1" w:styleId="Figure">
    <w:name w:val="Figure"/>
    <w:basedOn w:val="BodyText"/>
    <w:link w:val="FigureChar"/>
    <w:qFormat/>
    <w:rsid w:val="00746435"/>
    <w:pPr>
      <w:keepNext/>
      <w:spacing w:after="60" w:line="240" w:lineRule="auto"/>
    </w:pPr>
  </w:style>
  <w:style w:type="character" w:customStyle="1" w:styleId="BibliogChar">
    <w:name w:val="Bibliog Char"/>
    <w:basedOn w:val="BodyTextChar"/>
    <w:link w:val="Bibliog"/>
    <w:rsid w:val="00384A24"/>
    <w:rPr>
      <w:rFonts w:ascii="Arial" w:eastAsia="Calibri" w:hAnsi="Arial" w:cs="Arial"/>
      <w:sz w:val="24"/>
      <w:szCs w:val="22"/>
      <w:lang w:val="en-US" w:eastAsia="en-US"/>
    </w:rPr>
  </w:style>
  <w:style w:type="paragraph" w:customStyle="1" w:styleId="FigCaption">
    <w:name w:val="FigCaption"/>
    <w:basedOn w:val="BodyText"/>
    <w:next w:val="BodyText"/>
    <w:link w:val="FigCaptionChar"/>
    <w:qFormat/>
    <w:rsid w:val="00637A04"/>
    <w:pPr>
      <w:spacing w:before="0" w:line="240" w:lineRule="auto"/>
    </w:pPr>
  </w:style>
  <w:style w:type="character" w:customStyle="1" w:styleId="FigureChar">
    <w:name w:val="Figure Char"/>
    <w:basedOn w:val="BodyTextChar"/>
    <w:link w:val="Figure"/>
    <w:rsid w:val="00746435"/>
    <w:rPr>
      <w:rFonts w:ascii="Arial" w:eastAsia="Calibri" w:hAnsi="Arial" w:cs="Arial"/>
      <w:sz w:val="24"/>
      <w:szCs w:val="22"/>
      <w:lang w:val="en-US" w:eastAsia="en-US"/>
    </w:rPr>
  </w:style>
  <w:style w:type="paragraph" w:styleId="Kuvaotsikko">
    <w:name w:val="caption"/>
    <w:basedOn w:val="Normaali"/>
    <w:next w:val="Normaali"/>
    <w:unhideWhenUsed/>
    <w:rsid w:val="00436A66"/>
    <w:pPr>
      <w:spacing w:before="0" w:after="200" w:line="240" w:lineRule="auto"/>
    </w:pPr>
    <w:rPr>
      <w:i/>
      <w:iCs/>
      <w:color w:val="616365" w:themeColor="text2"/>
      <w:sz w:val="18"/>
      <w:szCs w:val="18"/>
    </w:rPr>
  </w:style>
  <w:style w:type="character" w:customStyle="1" w:styleId="FigCaptionChar">
    <w:name w:val="FigCaption Char"/>
    <w:basedOn w:val="BodyTextChar"/>
    <w:link w:val="FigCaption"/>
    <w:rsid w:val="00637A04"/>
    <w:rPr>
      <w:rFonts w:ascii="Arial" w:eastAsia="Calibri" w:hAnsi="Arial" w:cs="Arial"/>
      <w:sz w:val="24"/>
      <w:szCs w:val="22"/>
      <w:lang w:val="en-US" w:eastAsia="en-US"/>
    </w:rPr>
  </w:style>
  <w:style w:type="paragraph" w:customStyle="1" w:styleId="NumberedList">
    <w:name w:val="NumberedList"/>
    <w:basedOn w:val="Normaali"/>
    <w:qFormat/>
    <w:rsid w:val="00746435"/>
    <w:pPr>
      <w:numPr>
        <w:numId w:val="4"/>
      </w:numPr>
      <w:spacing w:before="0"/>
      <w:ind w:left="1021" w:right="0" w:hanging="454"/>
      <w:contextualSpacing/>
      <w:jc w:val="both"/>
    </w:pPr>
    <w:rPr>
      <w:rFonts w:eastAsia="Calibri" w:cs="Arial"/>
      <w:szCs w:val="22"/>
      <w:lang w:val="en-US"/>
    </w:rPr>
  </w:style>
  <w:style w:type="paragraph" w:customStyle="1" w:styleId="Table">
    <w:name w:val="Table"/>
    <w:basedOn w:val="BodyText"/>
    <w:link w:val="TableChar"/>
    <w:qFormat/>
    <w:rsid w:val="00637A04"/>
    <w:pPr>
      <w:keepNext/>
      <w:keepLines/>
      <w:spacing w:before="0" w:after="0"/>
      <w:jc w:val="center"/>
    </w:pPr>
  </w:style>
  <w:style w:type="table" w:styleId="TaulukkoRuudukko">
    <w:name w:val="Table Grid"/>
    <w:basedOn w:val="Normaalitaulukko"/>
    <w:rsid w:val="00836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Char">
    <w:name w:val="Table Char"/>
    <w:basedOn w:val="BodyTextChar"/>
    <w:link w:val="Table"/>
    <w:rsid w:val="00637A04"/>
    <w:rPr>
      <w:rFonts w:ascii="Arial" w:eastAsia="Calibri" w:hAnsi="Arial" w:cs="Arial"/>
      <w:sz w:val="24"/>
      <w:szCs w:val="22"/>
      <w:lang w:val="en-US" w:eastAsia="en-US"/>
    </w:rPr>
  </w:style>
  <w:style w:type="paragraph" w:customStyle="1" w:styleId="TableCaption">
    <w:name w:val="TableCaption"/>
    <w:basedOn w:val="BodyText"/>
    <w:link w:val="TableCaptionChar"/>
    <w:qFormat/>
    <w:rsid w:val="00637A04"/>
    <w:pPr>
      <w:keepNext/>
      <w:spacing w:before="480" w:after="0" w:line="240" w:lineRule="auto"/>
    </w:pPr>
  </w:style>
  <w:style w:type="character" w:customStyle="1" w:styleId="TableCaptionChar">
    <w:name w:val="TableCaption Char"/>
    <w:basedOn w:val="BodyTextChar"/>
    <w:link w:val="TableCaption"/>
    <w:rsid w:val="00637A04"/>
    <w:rPr>
      <w:rFonts w:ascii="Arial" w:eastAsia="Calibri" w:hAnsi="Arial" w:cs="Arial"/>
      <w:sz w:val="24"/>
      <w:szCs w:val="22"/>
      <w:lang w:val="en-US" w:eastAsia="en-US"/>
    </w:rPr>
  </w:style>
  <w:style w:type="paragraph" w:customStyle="1" w:styleId="Lists">
    <w:name w:val="Lists"/>
    <w:basedOn w:val="BodyText"/>
    <w:link w:val="ListsChar"/>
    <w:qFormat/>
    <w:rsid w:val="00450996"/>
    <w:pPr>
      <w:numPr>
        <w:numId w:val="5"/>
      </w:numPr>
      <w:tabs>
        <w:tab w:val="clear" w:pos="737"/>
        <w:tab w:val="left" w:pos="924"/>
      </w:tabs>
      <w:spacing w:before="0"/>
      <w:ind w:hanging="357"/>
      <w:contextualSpacing/>
    </w:pPr>
  </w:style>
  <w:style w:type="character" w:customStyle="1" w:styleId="ListsChar">
    <w:name w:val="Lists Char"/>
    <w:basedOn w:val="BodyTextChar"/>
    <w:link w:val="Lists"/>
    <w:rsid w:val="00450996"/>
    <w:rPr>
      <w:rFonts w:ascii="Arial" w:eastAsia="Calibri" w:hAnsi="Arial" w:cs="Arial"/>
      <w:sz w:val="24"/>
      <w:szCs w:val="22"/>
      <w:lang w:val="en-US" w:eastAsia="en-US"/>
    </w:rPr>
  </w:style>
  <w:style w:type="character" w:customStyle="1" w:styleId="YltunnisteChar">
    <w:name w:val="Ylätunniste Char"/>
    <w:aliases w:val="Ylätunniste Seamk Char"/>
    <w:basedOn w:val="Kappaleenoletusfontti"/>
    <w:link w:val="Yltunniste"/>
    <w:rsid w:val="00CB5E6A"/>
    <w:rPr>
      <w:rFonts w:ascii="Arial" w:hAnsi="Arial"/>
      <w:noProof/>
      <w:sz w:val="24"/>
      <w:lang w:eastAsia="en-US"/>
    </w:rPr>
  </w:style>
  <w:style w:type="character" w:styleId="Kommentinviite">
    <w:name w:val="annotation reference"/>
    <w:basedOn w:val="Kappaleenoletusfontti"/>
    <w:rsid w:val="00DA5B18"/>
    <w:rPr>
      <w:sz w:val="16"/>
      <w:szCs w:val="16"/>
    </w:rPr>
  </w:style>
  <w:style w:type="paragraph" w:styleId="Kommentinteksti">
    <w:name w:val="annotation text"/>
    <w:basedOn w:val="Normaali"/>
    <w:link w:val="KommentintekstiChar"/>
    <w:rsid w:val="00DA5B18"/>
    <w:pPr>
      <w:spacing w:line="240" w:lineRule="auto"/>
    </w:pPr>
    <w:rPr>
      <w:sz w:val="20"/>
    </w:rPr>
  </w:style>
  <w:style w:type="character" w:customStyle="1" w:styleId="KommentintekstiChar">
    <w:name w:val="Kommentin teksti Char"/>
    <w:basedOn w:val="Kappaleenoletusfontti"/>
    <w:link w:val="Kommentinteksti"/>
    <w:rsid w:val="00DA5B18"/>
    <w:rPr>
      <w:rFonts w:ascii="Arial" w:hAnsi="Arial"/>
      <w:lang w:eastAsia="en-US"/>
    </w:rPr>
  </w:style>
  <w:style w:type="paragraph" w:styleId="Kommentinotsikko">
    <w:name w:val="annotation subject"/>
    <w:basedOn w:val="Kommentinteksti"/>
    <w:next w:val="Kommentinteksti"/>
    <w:link w:val="KommentinotsikkoChar"/>
    <w:rsid w:val="00DA5B18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rsid w:val="00DA5B18"/>
    <w:rPr>
      <w:rFonts w:ascii="Arial" w:hAnsi="Arial"/>
      <w:b/>
      <w:bCs/>
      <w:lang w:eastAsia="en-US"/>
    </w:rPr>
  </w:style>
  <w:style w:type="paragraph" w:styleId="Seliteteksti">
    <w:name w:val="Balloon Text"/>
    <w:basedOn w:val="Normaali"/>
    <w:link w:val="SelitetekstiChar"/>
    <w:semiHidden/>
    <w:unhideWhenUsed/>
    <w:rsid w:val="00DA5B1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semiHidden/>
    <w:rsid w:val="00DA5B18"/>
    <w:rPr>
      <w:rFonts w:ascii="Segoe UI" w:hAnsi="Segoe UI" w:cs="Segoe UI"/>
      <w:sz w:val="18"/>
      <w:szCs w:val="18"/>
      <w:lang w:eastAsia="en-US"/>
    </w:rPr>
  </w:style>
  <w:style w:type="paragraph" w:customStyle="1" w:styleId="ListCaption">
    <w:name w:val="ListCaption"/>
    <w:basedOn w:val="BodyText"/>
    <w:next w:val="Lists"/>
    <w:link w:val="ListCaptionChar"/>
    <w:qFormat/>
    <w:rsid w:val="00A05443"/>
    <w:pPr>
      <w:spacing w:before="0" w:after="0"/>
    </w:pPr>
  </w:style>
  <w:style w:type="character" w:customStyle="1" w:styleId="ListCaptionChar">
    <w:name w:val="ListCaption Char"/>
    <w:basedOn w:val="BodyTextChar"/>
    <w:link w:val="ListCaption"/>
    <w:rsid w:val="00A05443"/>
    <w:rPr>
      <w:rFonts w:ascii="Arial" w:eastAsia="Calibri" w:hAnsi="Arial" w:cs="Arial"/>
      <w:sz w:val="24"/>
      <w:szCs w:val="22"/>
      <w:lang w:val="en-US" w:eastAsia="en-US"/>
    </w:rPr>
  </w:style>
  <w:style w:type="character" w:styleId="Korostus">
    <w:name w:val="Emphasis"/>
    <w:basedOn w:val="Kappaleenoletusfontti"/>
    <w:uiPriority w:val="20"/>
    <w:qFormat/>
    <w:rsid w:val="00D136B6"/>
    <w:rPr>
      <w:i/>
      <w:iCs/>
    </w:rPr>
  </w:style>
  <w:style w:type="character" w:customStyle="1" w:styleId="LhdeChar">
    <w:name w:val="Lähde Char"/>
    <w:basedOn w:val="Kappaleenoletusfontti"/>
    <w:link w:val="Lhde"/>
    <w:locked/>
    <w:rsid w:val="00D136B6"/>
    <w:rPr>
      <w:rFonts w:ascii="Arial" w:eastAsia="Calibri" w:hAnsi="Arial" w:cs="Arial"/>
      <w:sz w:val="24"/>
    </w:rPr>
  </w:style>
  <w:style w:type="paragraph" w:customStyle="1" w:styleId="Lhde">
    <w:name w:val="Lähde"/>
    <w:basedOn w:val="Normaali"/>
    <w:link w:val="LhdeChar"/>
    <w:qFormat/>
    <w:rsid w:val="00D136B6"/>
    <w:pPr>
      <w:spacing w:line="240" w:lineRule="auto"/>
      <w:ind w:left="340" w:right="0" w:hanging="340"/>
    </w:pPr>
    <w:rPr>
      <w:rFonts w:eastAsia="Calibri" w:cs="Arial"/>
      <w:lang w:eastAsia="fi-FI"/>
    </w:rPr>
  </w:style>
  <w:style w:type="paragraph" w:customStyle="1" w:styleId="Formula">
    <w:name w:val="Formula"/>
    <w:basedOn w:val="BodyText"/>
    <w:link w:val="FormulaChar"/>
    <w:qFormat/>
    <w:rsid w:val="00AC7E38"/>
    <w:pPr>
      <w:tabs>
        <w:tab w:val="left" w:pos="1304"/>
        <w:tab w:val="right" w:pos="9923"/>
      </w:tabs>
      <w:ind w:left="567" w:hanging="567"/>
    </w:pPr>
    <w:rPr>
      <w:lang w:val="en-GB"/>
    </w:rPr>
  </w:style>
  <w:style w:type="character" w:customStyle="1" w:styleId="FormulaChar">
    <w:name w:val="Formula Char"/>
    <w:basedOn w:val="BodyTextChar"/>
    <w:link w:val="Formula"/>
    <w:rsid w:val="00AC7E38"/>
    <w:rPr>
      <w:rFonts w:ascii="Arial" w:eastAsia="Calibri" w:hAnsi="Arial" w:cs="Arial"/>
      <w:sz w:val="24"/>
      <w:szCs w:val="22"/>
      <w:lang w:val="en-GB" w:eastAsia="en-US"/>
    </w:rPr>
  </w:style>
  <w:style w:type="character" w:styleId="Paikkamerkkiteksti">
    <w:name w:val="Placeholder Text"/>
    <w:basedOn w:val="Kappaleenoletusfontti"/>
    <w:uiPriority w:val="99"/>
    <w:semiHidden/>
    <w:rsid w:val="00EE1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nlatv\AppData\Local\Microsoft\Windows\INetCache\Content.Outlook\PBW2KBCH\Harjoitusty&#246;pohja.dotx" TargetMode="External"/></Relationships>
</file>

<file path=word/theme/theme1.xml><?xml version="1.0" encoding="utf-8"?>
<a:theme xmlns:a="http://schemas.openxmlformats.org/drawingml/2006/main" name="Office-teema">
  <a:themeElements>
    <a:clrScheme name="Mukautetut 14">
      <a:dk1>
        <a:srgbClr val="1E1E1E"/>
      </a:dk1>
      <a:lt1>
        <a:srgbClr val="FFFFFF"/>
      </a:lt1>
      <a:dk2>
        <a:srgbClr val="616365"/>
      </a:dk2>
      <a:lt2>
        <a:srgbClr val="E0E1DD"/>
      </a:lt2>
      <a:accent1>
        <a:srgbClr val="201751"/>
      </a:accent1>
      <a:accent2>
        <a:srgbClr val="FFB964"/>
      </a:accent2>
      <a:accent3>
        <a:srgbClr val="FF3366"/>
      </a:accent3>
      <a:accent4>
        <a:srgbClr val="00AEEF"/>
      </a:accent4>
      <a:accent5>
        <a:srgbClr val="CD1076"/>
      </a:accent5>
      <a:accent6>
        <a:srgbClr val="93C21F"/>
      </a:accent6>
      <a:hlink>
        <a:srgbClr val="00AEEF"/>
      </a:hlink>
      <a:folHlink>
        <a:srgbClr val="CD107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ndlingdate xmlns="a1a4186e-fc2b-4d0f-b932-b463b51678b9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Esitys" ma:contentTypeID="0x010100137AB72F2CD3F645B5DDFFE7846825A800DB0968AF5350C14EBFAA50C1B1CB5E8C" ma:contentTypeVersion="2" ma:contentTypeDescription="Luo uusi asiakirja." ma:contentTypeScope="" ma:versionID="63a3ee614eca8774afc41dd20210a952">
  <xsd:schema xmlns:xsd="http://www.w3.org/2001/XMLSchema" xmlns:xs="http://www.w3.org/2001/XMLSchema" xmlns:p="http://schemas.microsoft.com/office/2006/metadata/properties" xmlns:ns2="a1a4186e-fc2b-4d0f-b932-b463b51678b9" targetNamespace="http://schemas.microsoft.com/office/2006/metadata/properties" ma:root="true" ma:fieldsID="034860c2dc09f909b77abfa2cae6e83c" ns2:_="">
    <xsd:import namespace="a1a4186e-fc2b-4d0f-b932-b463b51678b9"/>
    <xsd:element name="properties">
      <xsd:complexType>
        <xsd:sequence>
          <xsd:element name="documentManagement">
            <xsd:complexType>
              <xsd:all>
                <xsd:element ref="ns2:handling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a4186e-fc2b-4d0f-b932-b463b51678b9" elementFormDefault="qualified">
    <xsd:import namespace="http://schemas.microsoft.com/office/2006/documentManagement/types"/>
    <xsd:import namespace="http://schemas.microsoft.com/office/infopath/2007/PartnerControls"/>
    <xsd:element name="handlingdate" ma:index="8" nillable="true" ma:displayName="handlingdate" ma:internalName="handling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49F789-27E9-420A-9528-6F0A591CE5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AE70D54-A300-42BF-85AF-ADD77BBF9729}">
  <ds:schemaRefs>
    <ds:schemaRef ds:uri="http://schemas.microsoft.com/office/2006/metadata/properties"/>
    <ds:schemaRef ds:uri="http://schemas.microsoft.com/office/infopath/2007/PartnerControls"/>
    <ds:schemaRef ds:uri="a1a4186e-fc2b-4d0f-b932-b463b51678b9"/>
  </ds:schemaRefs>
</ds:datastoreItem>
</file>

<file path=customXml/itemProps4.xml><?xml version="1.0" encoding="utf-8"?>
<ds:datastoreItem xmlns:ds="http://schemas.openxmlformats.org/officeDocument/2006/customXml" ds:itemID="{9D104F6B-10A5-431A-A207-E1FE7B2DF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a4186e-fc2b-4d0f-b932-b463b51678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CF53510-A9BA-4932-A98C-CAE1D3937F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Harjoitustyöpohja</Template>
  <TotalTime>32</TotalTime>
  <Pages>3</Pages>
  <Words>319</Words>
  <Characters>2588</Characters>
  <Application>Microsoft Office Word</Application>
  <DocSecurity>0</DocSecurity>
  <Lines>21</Lines>
  <Paragraphs>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Web-ohjelmoinnin perusteet</vt:lpstr>
      <vt:lpstr>Toimeksiannon nimi</vt:lpstr>
    </vt:vector>
  </TitlesOfParts>
  <Company>Seinäjoen ammattikorkeakoulu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Web-ohjelmoinnin perusteet</dc:title>
  <dc:subject/>
  <dc:creator>Anna.Lepisto@seamk.fi</dc:creator>
  <cp:keywords/>
  <dc:description/>
  <cp:lastModifiedBy>Kallioväli, Antti</cp:lastModifiedBy>
  <cp:revision>2</cp:revision>
  <cp:lastPrinted>2020-01-21T10:08:00Z</cp:lastPrinted>
  <dcterms:created xsi:type="dcterms:W3CDTF">2023-05-03T19:15:00Z</dcterms:created>
  <dcterms:modified xsi:type="dcterms:W3CDTF">2023-05-03T19:15:00Z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0x010100137AB72F2CD3F645B5DDFFE7846825A800DB0968AF5350C14EBFAA50C1B1CB5E8C</vt:lpwstr>
  </property>
</Properties>
</file>